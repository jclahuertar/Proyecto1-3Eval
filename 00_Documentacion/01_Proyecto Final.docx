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B1126" w14:textId="52752211" w:rsidR="00C6554A" w:rsidRPr="009679B1" w:rsidRDefault="00FD0DFB" w:rsidP="00C6554A">
      <w:pPr>
        <w:pStyle w:val="Foto"/>
        <w:rPr>
          <w:noProof/>
        </w:rPr>
      </w:pPr>
      <w:r>
        <w:rPr>
          <w:noProof/>
        </w:rPr>
        <w:drawing>
          <wp:inline distT="0" distB="0" distL="0" distR="0" wp14:anchorId="72A8D2AC" wp14:editId="362D7BBB">
            <wp:extent cx="4328900" cy="4947314"/>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fif"/>
                    <pic:cNvPicPr/>
                  </pic:nvPicPr>
                  <pic:blipFill>
                    <a:blip r:embed="rId7">
                      <a:extLst>
                        <a:ext uri="{28A0092B-C50C-407E-A947-70E740481C1C}">
                          <a14:useLocalDpi xmlns:a14="http://schemas.microsoft.com/office/drawing/2010/main" val="0"/>
                        </a:ext>
                      </a:extLst>
                    </a:blip>
                    <a:stretch>
                      <a:fillRect/>
                    </a:stretch>
                  </pic:blipFill>
                  <pic:spPr>
                    <a:xfrm>
                      <a:off x="0" y="0"/>
                      <a:ext cx="4388889" cy="5015873"/>
                    </a:xfrm>
                    <a:prstGeom prst="rect">
                      <a:avLst/>
                    </a:prstGeom>
                  </pic:spPr>
                </pic:pic>
              </a:graphicData>
            </a:graphic>
          </wp:inline>
        </w:drawing>
      </w:r>
    </w:p>
    <w:p w14:paraId="36ADD6D7" w14:textId="558CC603" w:rsidR="00C6554A" w:rsidRPr="009679B1" w:rsidRDefault="00FD0DFB" w:rsidP="00C6554A">
      <w:pPr>
        <w:pStyle w:val="Ttulo"/>
        <w:rPr>
          <w:noProof/>
        </w:rPr>
      </w:pPr>
      <w:r>
        <w:rPr>
          <w:noProof/>
        </w:rPr>
        <w:t>Proyecto Final</w:t>
      </w:r>
    </w:p>
    <w:p w14:paraId="4617CFA5" w14:textId="56410AA3" w:rsidR="00C6554A" w:rsidRPr="009679B1" w:rsidRDefault="00FD0DFB" w:rsidP="00C6554A">
      <w:pPr>
        <w:pStyle w:val="Subttulo"/>
        <w:rPr>
          <w:noProof/>
        </w:rPr>
      </w:pPr>
      <w:r>
        <w:rPr>
          <w:noProof/>
        </w:rPr>
        <w:t>PROGRAMACIÓN Y ENTORNOS DE DESARROLLO</w:t>
      </w:r>
    </w:p>
    <w:p w14:paraId="4FEC2FF1" w14:textId="77777777" w:rsidR="00C47323" w:rsidRDefault="00C47323" w:rsidP="00C6554A">
      <w:pPr>
        <w:pStyle w:val="Informacindecontacto"/>
        <w:rPr>
          <w:noProof/>
        </w:rPr>
      </w:pPr>
    </w:p>
    <w:p w14:paraId="1502792B" w14:textId="795ACC8D" w:rsidR="00FD0DFB" w:rsidRDefault="00C47323" w:rsidP="00C6554A">
      <w:pPr>
        <w:pStyle w:val="Informacindecontacto"/>
        <w:rPr>
          <w:noProof/>
        </w:rPr>
      </w:pPr>
      <w:r>
        <w:rPr>
          <w:noProof/>
        </w:rPr>
        <w:t>Rogelio Gimeno Ferrer</w:t>
      </w:r>
      <w:r w:rsidR="00FD0DFB">
        <w:rPr>
          <w:noProof/>
        </w:rPr>
        <w:t xml:space="preserve">     </w:t>
      </w:r>
      <w:r w:rsidR="00FD0DFB" w:rsidRPr="009679B1">
        <w:rPr>
          <w:noProof/>
          <w:lang w:bidi="es-ES"/>
        </w:rPr>
        <w:t>|</w:t>
      </w:r>
      <w:r w:rsidR="00FD0DFB">
        <w:rPr>
          <w:noProof/>
          <w:lang w:bidi="es-ES"/>
        </w:rPr>
        <w:t xml:space="preserve">     </w:t>
      </w:r>
      <w:r w:rsidR="00535D75">
        <w:rPr>
          <w:noProof/>
        </w:rPr>
        <w:t xml:space="preserve">J. </w:t>
      </w:r>
      <w:r>
        <w:rPr>
          <w:noProof/>
        </w:rPr>
        <w:t>Carlos Lahuerta</w:t>
      </w:r>
      <w:r w:rsidR="00535D75">
        <w:rPr>
          <w:noProof/>
        </w:rPr>
        <w:t xml:space="preserve"> Redrado</w:t>
      </w:r>
    </w:p>
    <w:p w14:paraId="1A85C91B" w14:textId="26D002A7" w:rsidR="00C6554A" w:rsidRPr="009679B1" w:rsidRDefault="00C6554A" w:rsidP="00C6554A">
      <w:pPr>
        <w:pStyle w:val="Informacindecontacto"/>
        <w:rPr>
          <w:noProof/>
        </w:rPr>
      </w:pPr>
      <w:r w:rsidRPr="009679B1">
        <w:rPr>
          <w:noProof/>
          <w:lang w:bidi="es-ES"/>
        </w:rPr>
        <w:t>|</w:t>
      </w:r>
      <w:r w:rsidR="00C47323">
        <w:rPr>
          <w:noProof/>
        </w:rPr>
        <w:t>Desarrollo de Aplicaciones Web</w:t>
      </w:r>
      <w:r w:rsidRPr="009679B1">
        <w:rPr>
          <w:noProof/>
          <w:lang w:bidi="es-ES"/>
        </w:rPr>
        <w:t xml:space="preserve"> | </w:t>
      </w:r>
      <w:r w:rsidR="00C47323">
        <w:rPr>
          <w:noProof/>
        </w:rPr>
        <w:t>05 de abril de 2020</w:t>
      </w:r>
      <w:r w:rsidRPr="009679B1">
        <w:rPr>
          <w:noProof/>
          <w:lang w:bidi="es-ES"/>
        </w:rPr>
        <w:br w:type="page"/>
      </w:r>
    </w:p>
    <w:p w14:paraId="1980D452" w14:textId="2201BC66" w:rsidR="00C6554A" w:rsidRPr="009679B1" w:rsidRDefault="005B2698" w:rsidP="00C6554A">
      <w:pPr>
        <w:pStyle w:val="Ttulo1"/>
        <w:rPr>
          <w:noProof/>
        </w:rPr>
      </w:pPr>
      <w:r>
        <w:rPr>
          <w:noProof/>
        </w:rPr>
        <w:lastRenderedPageBreak/>
        <w:t>Introducción</w:t>
      </w:r>
    </w:p>
    <w:p w14:paraId="500870EE" w14:textId="425B47F8" w:rsidR="00ED5CB4" w:rsidRDefault="00ED5CB4" w:rsidP="0013059B">
      <w:pPr>
        <w:jc w:val="both"/>
        <w:rPr>
          <w:noProof/>
        </w:rPr>
      </w:pPr>
      <w:r>
        <w:rPr>
          <w:noProof/>
        </w:rPr>
        <w:t xml:space="preserve">Para entender la necesidad de </w:t>
      </w:r>
      <w:r w:rsidR="00337FEA">
        <w:rPr>
          <w:noProof/>
        </w:rPr>
        <w:t xml:space="preserve">la </w:t>
      </w:r>
      <w:r>
        <w:rPr>
          <w:noProof/>
        </w:rPr>
        <w:t>realización de este proyecto, en primer lugar hay que hacer una primera exposición del contexto en el que nos encontramos actualmente.</w:t>
      </w:r>
    </w:p>
    <w:p w14:paraId="78CD26E5" w14:textId="3F1DF354" w:rsidR="00ED5CB4" w:rsidRDefault="0013059B" w:rsidP="0013059B">
      <w:pPr>
        <w:jc w:val="both"/>
        <w:rPr>
          <w:noProof/>
        </w:rPr>
      </w:pPr>
      <w:r>
        <w:rPr>
          <w:noProof/>
        </w:rPr>
        <w:t xml:space="preserve">Como es </w:t>
      </w:r>
      <w:r w:rsidR="00ED5CB4">
        <w:rPr>
          <w:noProof/>
        </w:rPr>
        <w:t>sabido</w:t>
      </w:r>
      <w:r>
        <w:rPr>
          <w:noProof/>
        </w:rPr>
        <w:t xml:space="preserve"> </w:t>
      </w:r>
      <w:r w:rsidR="005567B1">
        <w:rPr>
          <w:noProof/>
        </w:rPr>
        <w:t xml:space="preserve">en el </w:t>
      </w:r>
      <w:r w:rsidR="00337FEA">
        <w:rPr>
          <w:noProof/>
        </w:rPr>
        <w:t>ámbito de la enseñanza</w:t>
      </w:r>
      <w:r w:rsidR="005567B1">
        <w:rPr>
          <w:noProof/>
        </w:rPr>
        <w:t xml:space="preserve">, cada año se lleva a cabo el </w:t>
      </w:r>
      <w:r w:rsidR="00ED5CB4">
        <w:rPr>
          <w:noProof/>
        </w:rPr>
        <w:t>proceso</w:t>
      </w:r>
      <w:r w:rsidR="005567B1">
        <w:rPr>
          <w:noProof/>
        </w:rPr>
        <w:t xml:space="preserve"> de admisión y matrícula en los </w:t>
      </w:r>
      <w:r w:rsidR="00ED5CB4">
        <w:rPr>
          <w:noProof/>
        </w:rPr>
        <w:t xml:space="preserve">correspondientes </w:t>
      </w:r>
      <w:r w:rsidR="005567B1">
        <w:rPr>
          <w:noProof/>
        </w:rPr>
        <w:t>centros</w:t>
      </w:r>
      <w:r w:rsidR="00337FEA">
        <w:rPr>
          <w:noProof/>
        </w:rPr>
        <w:t xml:space="preserve"> educativos</w:t>
      </w:r>
      <w:r w:rsidR="00ED5CB4">
        <w:rPr>
          <w:noProof/>
        </w:rPr>
        <w:t>.</w:t>
      </w:r>
    </w:p>
    <w:p w14:paraId="6019EC1B" w14:textId="16C6B272" w:rsidR="00ED5CB4" w:rsidRDefault="00ED5CB4" w:rsidP="0013059B">
      <w:pPr>
        <w:jc w:val="both"/>
        <w:rPr>
          <w:noProof/>
        </w:rPr>
      </w:pPr>
      <w:r>
        <w:rPr>
          <w:noProof/>
        </w:rPr>
        <w:t>Este año</w:t>
      </w:r>
      <w:r w:rsidR="005B2698">
        <w:rPr>
          <w:noProof/>
        </w:rPr>
        <w:t xml:space="preserve"> 2020</w:t>
      </w:r>
      <w:r>
        <w:rPr>
          <w:noProof/>
        </w:rPr>
        <w:t>, con motivo del confinamiento al que nos estamos viendo obligados por el declarado estado de alerta</w:t>
      </w:r>
      <w:r w:rsidR="00337FEA">
        <w:rPr>
          <w:noProof/>
        </w:rPr>
        <w:t>,</w:t>
      </w:r>
      <w:r>
        <w:rPr>
          <w:noProof/>
        </w:rPr>
        <w:t xml:space="preserve"> como medida de contención de la pandemia del Covid19, algunos de los procedimientos que se realizaban en las secretarías de los centros</w:t>
      </w:r>
      <w:r w:rsidR="00337FEA">
        <w:rPr>
          <w:noProof/>
        </w:rPr>
        <w:t xml:space="preserve">, </w:t>
      </w:r>
      <w:r>
        <w:rPr>
          <w:noProof/>
        </w:rPr>
        <w:t xml:space="preserve">jefatura de estudios y dirección se van a ver </w:t>
      </w:r>
      <w:r w:rsidR="00DE3D39">
        <w:rPr>
          <w:noProof/>
        </w:rPr>
        <w:t xml:space="preserve">necesariamente </w:t>
      </w:r>
      <w:r>
        <w:rPr>
          <w:noProof/>
        </w:rPr>
        <w:t>alterados en cuanto a plazos forma habitual realización.</w:t>
      </w:r>
    </w:p>
    <w:p w14:paraId="0383D70F" w14:textId="7B8FD870" w:rsidR="0013059B" w:rsidRDefault="00ED5CB4" w:rsidP="0013059B">
      <w:pPr>
        <w:jc w:val="both"/>
        <w:rPr>
          <w:noProof/>
        </w:rPr>
      </w:pPr>
      <w:r>
        <w:rPr>
          <w:noProof/>
        </w:rPr>
        <w:t xml:space="preserve">Uno de estos procesos, </w:t>
      </w:r>
      <w:r w:rsidR="00DE3D39">
        <w:rPr>
          <w:noProof/>
        </w:rPr>
        <w:t xml:space="preserve">el </w:t>
      </w:r>
      <w:r>
        <w:rPr>
          <w:noProof/>
        </w:rPr>
        <w:t xml:space="preserve">que </w:t>
      </w:r>
      <w:r w:rsidR="00DE3D39">
        <w:rPr>
          <w:noProof/>
        </w:rPr>
        <w:t>será el objeto</w:t>
      </w:r>
      <w:r>
        <w:rPr>
          <w:noProof/>
        </w:rPr>
        <w:t xml:space="preserve"> de este proyecto</w:t>
      </w:r>
      <w:r w:rsidR="00337FEA">
        <w:rPr>
          <w:noProof/>
        </w:rPr>
        <w:t>,</w:t>
      </w:r>
      <w:r>
        <w:rPr>
          <w:noProof/>
        </w:rPr>
        <w:t xml:space="preserve"> es </w:t>
      </w:r>
      <w:r w:rsidR="00DE3D39">
        <w:rPr>
          <w:noProof/>
        </w:rPr>
        <w:t>la configuración</w:t>
      </w:r>
      <w:r>
        <w:rPr>
          <w:noProof/>
        </w:rPr>
        <w:t xml:space="preserve"> de </w:t>
      </w:r>
      <w:r w:rsidR="00337FEA">
        <w:rPr>
          <w:noProof/>
        </w:rPr>
        <w:t xml:space="preserve">los </w:t>
      </w:r>
      <w:r>
        <w:rPr>
          <w:noProof/>
        </w:rPr>
        <w:t xml:space="preserve">itinerarios </w:t>
      </w:r>
      <w:r w:rsidR="00DE3D39">
        <w:rPr>
          <w:noProof/>
        </w:rPr>
        <w:t xml:space="preserve">y asignaturas </w:t>
      </w:r>
      <w:r>
        <w:rPr>
          <w:noProof/>
        </w:rPr>
        <w:t>que se van a impartir en</w:t>
      </w:r>
      <w:r w:rsidR="00337FEA">
        <w:rPr>
          <w:noProof/>
        </w:rPr>
        <w:t xml:space="preserve"> el</w:t>
      </w:r>
      <w:r>
        <w:rPr>
          <w:noProof/>
        </w:rPr>
        <w:t xml:space="preserve"> primer cur</w:t>
      </w:r>
      <w:r w:rsidR="00337FEA">
        <w:rPr>
          <w:noProof/>
        </w:rPr>
        <w:t>so</w:t>
      </w:r>
      <w:r>
        <w:rPr>
          <w:noProof/>
        </w:rPr>
        <w:t xml:space="preserve"> de </w:t>
      </w:r>
      <w:r w:rsidR="00337FEA">
        <w:rPr>
          <w:noProof/>
        </w:rPr>
        <w:t xml:space="preserve">la enseñanza de </w:t>
      </w:r>
      <w:r>
        <w:rPr>
          <w:noProof/>
        </w:rPr>
        <w:t>bachillerato</w:t>
      </w:r>
      <w:r w:rsidR="00337FEA">
        <w:rPr>
          <w:noProof/>
        </w:rPr>
        <w:t>.</w:t>
      </w:r>
    </w:p>
    <w:p w14:paraId="4115F4B4" w14:textId="0B0E5A3A" w:rsidR="00337FEA" w:rsidRDefault="00337FEA" w:rsidP="0013059B">
      <w:pPr>
        <w:jc w:val="both"/>
        <w:rPr>
          <w:noProof/>
        </w:rPr>
      </w:pPr>
      <w:r>
        <w:rPr>
          <w:noProof/>
        </w:rPr>
        <w:t xml:space="preserve">La configuración de estos itinerarios </w:t>
      </w:r>
      <w:r w:rsidR="00DE3D39">
        <w:rPr>
          <w:noProof/>
        </w:rPr>
        <w:t>realizaba</w:t>
      </w:r>
      <w:r>
        <w:rPr>
          <w:noProof/>
        </w:rPr>
        <w:t xml:space="preserve"> por la Jefatura de Estudios y la Dirección del centro mediante la entrega de una encuesta, en formato papel, a todos los </w:t>
      </w:r>
      <w:r w:rsidR="00DE3D39">
        <w:rPr>
          <w:noProof/>
        </w:rPr>
        <w:t>alumnos</w:t>
      </w:r>
      <w:r>
        <w:rPr>
          <w:noProof/>
        </w:rPr>
        <w:t xml:space="preserve"> del último curso de la ESO.</w:t>
      </w:r>
    </w:p>
    <w:p w14:paraId="73BE3AFE" w14:textId="055C4A28" w:rsidR="00337FEA" w:rsidRDefault="00337FEA" w:rsidP="0013059B">
      <w:pPr>
        <w:jc w:val="both"/>
        <w:rPr>
          <w:noProof/>
        </w:rPr>
      </w:pPr>
      <w:r>
        <w:rPr>
          <w:noProof/>
        </w:rPr>
        <w:t>Dicha encuesta era entregada a los alumnos por los tutores de cada grupo de estudio</w:t>
      </w:r>
      <w:r w:rsidR="00DE3D39">
        <w:rPr>
          <w:noProof/>
        </w:rPr>
        <w:t>. En ella</w:t>
      </w:r>
      <w:r>
        <w:rPr>
          <w:noProof/>
        </w:rPr>
        <w:t xml:space="preserve"> cada alumno hacía constar la modalidad de bachillerato que deseaba estudiar y las correspondientes asignaturas optativas que eran de su elección o preferencia.</w:t>
      </w:r>
    </w:p>
    <w:p w14:paraId="0B3E7BBF" w14:textId="04C57EA9" w:rsidR="00337FEA" w:rsidRDefault="00337FEA" w:rsidP="0013059B">
      <w:pPr>
        <w:jc w:val="both"/>
        <w:rPr>
          <w:noProof/>
        </w:rPr>
      </w:pPr>
      <w:r>
        <w:rPr>
          <w:noProof/>
        </w:rPr>
        <w:t xml:space="preserve">Con los datos recopilados </w:t>
      </w:r>
      <w:r w:rsidR="00DE3D39">
        <w:rPr>
          <w:noProof/>
        </w:rPr>
        <w:t xml:space="preserve">en las hojas de encuesta a </w:t>
      </w:r>
      <w:r>
        <w:rPr>
          <w:noProof/>
        </w:rPr>
        <w:t>los alumnos se configuraban los correspondientes itinerarios</w:t>
      </w:r>
      <w:r w:rsidR="00DE3D39">
        <w:rPr>
          <w:noProof/>
        </w:rPr>
        <w:t>,</w:t>
      </w:r>
      <w:r>
        <w:rPr>
          <w:noProof/>
        </w:rPr>
        <w:t xml:space="preserve"> que </w:t>
      </w:r>
      <w:r w:rsidR="00DE3D39">
        <w:rPr>
          <w:noProof/>
        </w:rPr>
        <w:t xml:space="preserve">finalmente se ofertaban en la </w:t>
      </w:r>
      <w:r>
        <w:rPr>
          <w:noProof/>
        </w:rPr>
        <w:t>matrícula definitiva.</w:t>
      </w:r>
    </w:p>
    <w:p w14:paraId="589AA505" w14:textId="4B516BC7" w:rsidR="005B2698" w:rsidRDefault="00DE3D39" w:rsidP="0013059B">
      <w:pPr>
        <w:jc w:val="both"/>
        <w:rPr>
          <w:noProof/>
        </w:rPr>
      </w:pPr>
      <w:r>
        <w:rPr>
          <w:noProof/>
        </w:rPr>
        <w:t>En la situación actual, y con e</w:t>
      </w:r>
      <w:r w:rsidR="005B2698">
        <w:rPr>
          <w:noProof/>
        </w:rPr>
        <w:t>l hecho de que todo el personal de los centros, tanto docente como de administración y servicios, esté sometido al confinamiento forzoso en sus domicilios, hace que todo el trabajo docente y administrativo se tenga que configurar y realizar bajo la modalidad de teletrabajo.</w:t>
      </w:r>
    </w:p>
    <w:p w14:paraId="1036CF5B" w14:textId="63219DE5" w:rsidR="005B2698" w:rsidRDefault="00DE3D39" w:rsidP="0013059B">
      <w:pPr>
        <w:jc w:val="both"/>
        <w:rPr>
          <w:noProof/>
        </w:rPr>
      </w:pPr>
      <w:r>
        <w:rPr>
          <w:noProof/>
        </w:rPr>
        <w:t>É</w:t>
      </w:r>
      <w:r w:rsidR="005B2698">
        <w:rPr>
          <w:noProof/>
        </w:rPr>
        <w:t>st</w:t>
      </w:r>
      <w:r>
        <w:rPr>
          <w:noProof/>
        </w:rPr>
        <w:t>o</w:t>
      </w:r>
      <w:r w:rsidR="005B2698">
        <w:rPr>
          <w:noProof/>
        </w:rPr>
        <w:t xml:space="preserve"> afecta a la forma en la que </w:t>
      </w:r>
      <w:r>
        <w:rPr>
          <w:noProof/>
        </w:rPr>
        <w:t xml:space="preserve">este año </w:t>
      </w:r>
      <w:r w:rsidR="005B2698">
        <w:rPr>
          <w:noProof/>
        </w:rPr>
        <w:t>se tiene que llevar a cabo la reopilación de la información de los alumnos de 4º de ESO, ya que, al no poderse realizar in situ en el propio centro, se ha de realizar necesariamente on line.</w:t>
      </w:r>
    </w:p>
    <w:p w14:paraId="24B5B50D" w14:textId="2CB0132E" w:rsidR="00337FEA" w:rsidRDefault="005B2698" w:rsidP="0013059B">
      <w:pPr>
        <w:jc w:val="both"/>
        <w:rPr>
          <w:noProof/>
        </w:rPr>
      </w:pPr>
      <w:r>
        <w:rPr>
          <w:noProof/>
        </w:rPr>
        <w:t xml:space="preserve">Para ello, la encuesta de elección de modalidad y asignaturas de cada </w:t>
      </w:r>
      <w:r w:rsidR="00337FEA">
        <w:rPr>
          <w:noProof/>
        </w:rPr>
        <w:t xml:space="preserve">alumno </w:t>
      </w:r>
      <w:r>
        <w:rPr>
          <w:noProof/>
        </w:rPr>
        <w:t xml:space="preserve">va a hacerse </w:t>
      </w:r>
      <w:r w:rsidR="00337FEA">
        <w:rPr>
          <w:noProof/>
        </w:rPr>
        <w:t xml:space="preserve">mediante la cumplimentación </w:t>
      </w:r>
      <w:r>
        <w:rPr>
          <w:noProof/>
        </w:rPr>
        <w:t xml:space="preserve">on line </w:t>
      </w:r>
      <w:r w:rsidR="00337FEA">
        <w:rPr>
          <w:noProof/>
        </w:rPr>
        <w:t xml:space="preserve">de un formulario </w:t>
      </w:r>
      <w:r w:rsidR="00DE3D39">
        <w:rPr>
          <w:noProof/>
        </w:rPr>
        <w:t xml:space="preserve">realizado con la herramienta </w:t>
      </w:r>
      <w:r w:rsidR="00FF5C1D">
        <w:rPr>
          <w:noProof/>
        </w:rPr>
        <w:t>gratuita “Formularios” de Google</w:t>
      </w:r>
      <w:r w:rsidR="00337FEA">
        <w:rPr>
          <w:noProof/>
        </w:rPr>
        <w:t>.</w:t>
      </w:r>
    </w:p>
    <w:p w14:paraId="09851ABE" w14:textId="0E17E3E7" w:rsidR="00FF5C1D" w:rsidRDefault="00FF5C1D" w:rsidP="0013059B">
      <w:pPr>
        <w:jc w:val="both"/>
        <w:rPr>
          <w:noProof/>
        </w:rPr>
      </w:pPr>
    </w:p>
    <w:p w14:paraId="458EC6F8" w14:textId="1173FED3" w:rsidR="00690FE7" w:rsidRDefault="00690FE7" w:rsidP="0013059B">
      <w:pPr>
        <w:jc w:val="both"/>
        <w:rPr>
          <w:noProof/>
        </w:rPr>
      </w:pPr>
    </w:p>
    <w:p w14:paraId="65683FDA" w14:textId="6B66846E" w:rsidR="00690FE7" w:rsidRDefault="00EE7BFC" w:rsidP="00EE7BFC">
      <w:pPr>
        <w:rPr>
          <w:noProof/>
        </w:rPr>
      </w:pPr>
      <w:r>
        <w:rPr>
          <w:noProof/>
        </w:rPr>
        <w:br w:type="page"/>
      </w:r>
    </w:p>
    <w:p w14:paraId="1E03A810" w14:textId="29FFB312" w:rsidR="00690FE7" w:rsidRPr="009679B1" w:rsidRDefault="00690FE7" w:rsidP="00690FE7">
      <w:pPr>
        <w:pStyle w:val="Ttulo1"/>
        <w:rPr>
          <w:noProof/>
        </w:rPr>
      </w:pPr>
      <w:r>
        <w:rPr>
          <w:noProof/>
        </w:rPr>
        <w:lastRenderedPageBreak/>
        <w:t xml:space="preserve">Información de partida </w:t>
      </w:r>
      <w:r w:rsidR="00EE7BFC">
        <w:rPr>
          <w:noProof/>
        </w:rPr>
        <w:t xml:space="preserve">tal cual es </w:t>
      </w:r>
      <w:r>
        <w:rPr>
          <w:noProof/>
        </w:rPr>
        <w:t>porporcionada por el cliente.</w:t>
      </w:r>
    </w:p>
    <w:p w14:paraId="5D032C10" w14:textId="01A954D8" w:rsidR="00690FE7" w:rsidRPr="00EE7BFC" w:rsidRDefault="00690FE7" w:rsidP="00690FE7">
      <w:pPr>
        <w:jc w:val="both"/>
        <w:rPr>
          <w:i/>
          <w:iCs/>
        </w:rPr>
      </w:pPr>
      <w:r w:rsidRPr="00EE7BFC">
        <w:rPr>
          <w:i/>
          <w:iCs/>
        </w:rPr>
        <w:t>“Se trata de recoger la información de prematrícula de los alumnos de un IES, introducida por éstos en un formulario de Google Forms, para posteriormente filtrarla quitando duplicados y considerando únicamente la última información recopilada de cada alumno y, una vez filtrada como se ha indicado, generar en un documento Word o PDF el documento de prematrícula para cada alumno.</w:t>
      </w:r>
    </w:p>
    <w:p w14:paraId="675F17B0" w14:textId="77777777" w:rsidR="00690FE7" w:rsidRPr="00EE7BFC" w:rsidRDefault="00690FE7" w:rsidP="00690FE7">
      <w:pPr>
        <w:jc w:val="both"/>
        <w:rPr>
          <w:i/>
          <w:iCs/>
        </w:rPr>
      </w:pPr>
      <w:r w:rsidRPr="00EE7BFC">
        <w:rPr>
          <w:i/>
          <w:iCs/>
        </w:rPr>
        <w:t>Básicamente los pasos son los siguientes:</w:t>
      </w:r>
    </w:p>
    <w:p w14:paraId="461CBAC4" w14:textId="77777777" w:rsidR="00690FE7" w:rsidRPr="00EE7BFC" w:rsidRDefault="00690FE7" w:rsidP="00690FE7">
      <w:pPr>
        <w:jc w:val="both"/>
        <w:rPr>
          <w:i/>
          <w:iCs/>
        </w:rPr>
      </w:pPr>
      <w:r w:rsidRPr="00EE7BFC">
        <w:rPr>
          <w:i/>
          <w:iCs/>
        </w:rPr>
        <w:t>El alumno introduce la información en un formulario de Google Forms con las siguientes particularidades:</w:t>
      </w:r>
    </w:p>
    <w:p w14:paraId="5735C665" w14:textId="77777777" w:rsidR="00690FE7" w:rsidRPr="00EE7BFC" w:rsidRDefault="00690FE7" w:rsidP="00690FE7">
      <w:pPr>
        <w:jc w:val="both"/>
        <w:rPr>
          <w:i/>
          <w:iCs/>
        </w:rPr>
      </w:pPr>
      <w:r w:rsidRPr="00EE7BFC">
        <w:rPr>
          <w:i/>
          <w:iCs/>
        </w:rPr>
        <w:t>Habrá un periodo de tiempo en el que el alumno podrá cumplimentar el formulario tantas veces como desee, finalizado el cual ya no se podrá hacer uso del mismo.</w:t>
      </w:r>
    </w:p>
    <w:p w14:paraId="4508FEB0" w14:textId="77777777" w:rsidR="00690FE7" w:rsidRPr="00EE7BFC" w:rsidRDefault="00690FE7" w:rsidP="00690FE7">
      <w:pPr>
        <w:jc w:val="both"/>
        <w:rPr>
          <w:i/>
          <w:iCs/>
        </w:rPr>
      </w:pPr>
      <w:r w:rsidRPr="00EE7BFC">
        <w:rPr>
          <w:i/>
          <w:iCs/>
        </w:rPr>
        <w:t>El último formulario cumplimentado por un alumno será el que se considerará como válido, teniendo que despreciarse los anteriores.</w:t>
      </w:r>
    </w:p>
    <w:p w14:paraId="051F724B" w14:textId="77777777" w:rsidR="00690FE7" w:rsidRPr="00EE7BFC" w:rsidRDefault="00690FE7" w:rsidP="00690FE7">
      <w:pPr>
        <w:jc w:val="both"/>
        <w:rPr>
          <w:i/>
          <w:iCs/>
        </w:rPr>
      </w:pPr>
      <w:r w:rsidRPr="00EE7BFC">
        <w:rPr>
          <w:i/>
          <w:iCs/>
        </w:rPr>
        <w:t>El identificador único del alumno será el DNI o NIE. Nos podemos encontrar que un mismo alumno haya cumplimentado varios formularios, rellenando de forma diferente el nombre, apellidos u otros datos identificativos, pero lo que no puede variar es el DNI o NIE.</w:t>
      </w:r>
    </w:p>
    <w:p w14:paraId="22705E3F" w14:textId="77777777" w:rsidR="00690FE7" w:rsidRPr="00EE7BFC" w:rsidRDefault="00690FE7" w:rsidP="00690FE7">
      <w:pPr>
        <w:jc w:val="both"/>
        <w:rPr>
          <w:i/>
          <w:iCs/>
        </w:rPr>
      </w:pPr>
      <w:r w:rsidRPr="00EE7BFC">
        <w:rPr>
          <w:i/>
          <w:iCs/>
        </w:rPr>
        <w:t xml:space="preserve">Finalizado el plazo de cumplimentación de la prematrícula, se obtiene un fichero Excel de nombre </w:t>
      </w:r>
      <w:r w:rsidRPr="00EE7BFC">
        <w:rPr>
          <w:b/>
          <w:bCs/>
          <w:i/>
          <w:iCs/>
        </w:rPr>
        <w:t>prematriculaInicial.xls</w:t>
      </w:r>
      <w:r w:rsidRPr="00EE7BFC">
        <w:rPr>
          <w:i/>
          <w:iCs/>
        </w:rPr>
        <w:t xml:space="preserve"> en el que estarán todos los formularios cumplimentados por todos los alumnos (incluye duplicados).</w:t>
      </w:r>
    </w:p>
    <w:p w14:paraId="4BDC56CD" w14:textId="77777777" w:rsidR="00690FE7" w:rsidRPr="00EE7BFC" w:rsidRDefault="00690FE7" w:rsidP="00690FE7">
      <w:pPr>
        <w:jc w:val="both"/>
        <w:rPr>
          <w:i/>
          <w:iCs/>
        </w:rPr>
      </w:pPr>
      <w:r w:rsidRPr="00EE7BFC">
        <w:rPr>
          <w:i/>
          <w:iCs/>
        </w:rPr>
        <w:t>Nuestra aplicación deberá leer este archivo y automatizar la tarea de eliminación de duplicados y la selección del último formulario cumplimentado de cada alumno.</w:t>
      </w:r>
    </w:p>
    <w:p w14:paraId="5EFACDFD" w14:textId="77777777" w:rsidR="00690FE7" w:rsidRPr="00EE7BFC" w:rsidRDefault="00690FE7" w:rsidP="00690FE7">
      <w:pPr>
        <w:jc w:val="both"/>
        <w:rPr>
          <w:i/>
          <w:iCs/>
        </w:rPr>
      </w:pPr>
      <w:r w:rsidRPr="00EE7BFC">
        <w:rPr>
          <w:i/>
          <w:iCs/>
        </w:rPr>
        <w:t xml:space="preserve">De otro archivo Excel denominado </w:t>
      </w:r>
      <w:r w:rsidRPr="00EE7BFC">
        <w:rPr>
          <w:b/>
          <w:bCs/>
          <w:i/>
          <w:iCs/>
        </w:rPr>
        <w:t>datosAlumnos.xls</w:t>
      </w:r>
      <w:r w:rsidRPr="00EE7BFC">
        <w:rPr>
          <w:i/>
          <w:iCs/>
        </w:rPr>
        <w:t xml:space="preserve"> obtendremos el resto de datos personales del alumno, datos que deberán figurar en el impreso final de prematrícula, que se le proporcionará ya cumplimentado al alumno para que únicamente proceda a su firma.</w:t>
      </w:r>
    </w:p>
    <w:p w14:paraId="56BD42BE" w14:textId="77777777" w:rsidR="00690FE7" w:rsidRPr="00EE7BFC" w:rsidRDefault="00690FE7" w:rsidP="00690FE7">
      <w:pPr>
        <w:jc w:val="both"/>
        <w:rPr>
          <w:i/>
          <w:iCs/>
        </w:rPr>
      </w:pPr>
      <w:r w:rsidRPr="00EE7BFC">
        <w:rPr>
          <w:i/>
          <w:iCs/>
        </w:rPr>
        <w:t>Una vez filtrados sin duplicados los datos de la prematrícula inicial y combinados estos con los datos personales del alumno, se generará un archivo que se pueda exportar para ser tratado con Excel</w:t>
      </w:r>
    </w:p>
    <w:p w14:paraId="35B65914" w14:textId="77777777" w:rsidR="00690FE7" w:rsidRPr="00EE7BFC" w:rsidRDefault="00690FE7" w:rsidP="00690FE7">
      <w:pPr>
        <w:jc w:val="both"/>
        <w:rPr>
          <w:i/>
          <w:iCs/>
        </w:rPr>
      </w:pPr>
      <w:r w:rsidRPr="00EE7BFC">
        <w:rPr>
          <w:i/>
          <w:iCs/>
        </w:rPr>
        <w:t>Ese fichero exportado y una vez transformado a formato .xls será el que se utilizará de manera combinada con un documento Word para generar los impresos de prematrícula individualizados para cada alumno.</w:t>
      </w:r>
    </w:p>
    <w:p w14:paraId="6BE8E338" w14:textId="0024081D" w:rsidR="00690FE7" w:rsidRPr="00EE7BFC" w:rsidRDefault="00690FE7" w:rsidP="00EE7BFC">
      <w:pPr>
        <w:jc w:val="both"/>
        <w:rPr>
          <w:i/>
          <w:iCs/>
        </w:rPr>
      </w:pPr>
      <w:r w:rsidRPr="00EE7BFC">
        <w:rPr>
          <w:i/>
          <w:iCs/>
        </w:rPr>
        <w:t>La información se obtiene de 2 archivos Excel</w:t>
      </w:r>
      <w:r w:rsidR="00EE7BFC" w:rsidRPr="00EE7BFC">
        <w:rPr>
          <w:i/>
          <w:iCs/>
        </w:rPr>
        <w:t xml:space="preserve">; </w:t>
      </w:r>
      <w:r w:rsidRPr="00EE7BFC">
        <w:rPr>
          <w:i/>
          <w:iCs/>
        </w:rPr>
        <w:t>DatosGoogle.xlsx</w:t>
      </w:r>
      <w:r w:rsidR="00EE7BFC" w:rsidRPr="00EE7BFC">
        <w:rPr>
          <w:i/>
          <w:iCs/>
        </w:rPr>
        <w:t xml:space="preserve"> y </w:t>
      </w:r>
      <w:r w:rsidRPr="00EE7BFC">
        <w:rPr>
          <w:i/>
          <w:iCs/>
        </w:rPr>
        <w:t>DatosSigad.xlsx</w:t>
      </w:r>
      <w:r w:rsidR="00EE7BFC">
        <w:rPr>
          <w:i/>
          <w:iCs/>
        </w:rPr>
        <w:tab/>
        <w:t>“</w:t>
      </w:r>
    </w:p>
    <w:p w14:paraId="202F8AC0" w14:textId="602E3CB0" w:rsidR="00EE7BFC" w:rsidRDefault="00EE7BFC">
      <w:pPr>
        <w:rPr>
          <w:noProof/>
        </w:rPr>
      </w:pPr>
      <w:r>
        <w:rPr>
          <w:noProof/>
        </w:rPr>
        <w:br w:type="page"/>
      </w:r>
    </w:p>
    <w:p w14:paraId="25A2F014" w14:textId="4840EDC7" w:rsidR="005B2698" w:rsidRPr="009679B1" w:rsidRDefault="005B2698" w:rsidP="005B2698">
      <w:pPr>
        <w:pStyle w:val="Ttulo1"/>
        <w:rPr>
          <w:noProof/>
        </w:rPr>
      </w:pPr>
      <w:r>
        <w:rPr>
          <w:noProof/>
        </w:rPr>
        <w:lastRenderedPageBreak/>
        <w:t>Descripción del proyecto</w:t>
      </w:r>
      <w:r w:rsidR="00EE7BFC">
        <w:rPr>
          <w:noProof/>
        </w:rPr>
        <w:t xml:space="preserve"> en base a la información del cliente.</w:t>
      </w:r>
    </w:p>
    <w:p w14:paraId="1FBA1AD4" w14:textId="73C77B6C" w:rsidR="00D67261" w:rsidRDefault="00FF5C1D" w:rsidP="00690FE7">
      <w:pPr>
        <w:jc w:val="both"/>
        <w:rPr>
          <w:noProof/>
        </w:rPr>
      </w:pPr>
      <w:r>
        <w:rPr>
          <w:noProof/>
        </w:rPr>
        <w:t xml:space="preserve">Básicamente, la aplicación de este proyecto ha de recoger la información proporcionada por todos </w:t>
      </w:r>
      <w:r w:rsidR="00D67261">
        <w:rPr>
          <w:noProof/>
        </w:rPr>
        <w:t>los alumnos de 4ª de ESO</w:t>
      </w:r>
      <w:r w:rsidR="0039211A">
        <w:rPr>
          <w:noProof/>
        </w:rPr>
        <w:t>,</w:t>
      </w:r>
      <w:r w:rsidR="00D67261">
        <w:rPr>
          <w:noProof/>
        </w:rPr>
        <w:t xml:space="preserve"> </w:t>
      </w:r>
      <w:r w:rsidR="0039211A">
        <w:rPr>
          <w:noProof/>
        </w:rPr>
        <w:t xml:space="preserve">mediante </w:t>
      </w:r>
      <w:r w:rsidR="00D67261">
        <w:rPr>
          <w:noProof/>
        </w:rPr>
        <w:t xml:space="preserve">los </w:t>
      </w:r>
      <w:r>
        <w:rPr>
          <w:noProof/>
        </w:rPr>
        <w:t>formularios cumplimentados</w:t>
      </w:r>
      <w:r w:rsidR="00D67261">
        <w:rPr>
          <w:noProof/>
        </w:rPr>
        <w:t xml:space="preserve"> en Google</w:t>
      </w:r>
      <w:r w:rsidR="0039211A">
        <w:rPr>
          <w:noProof/>
        </w:rPr>
        <w:t>, para procesarla y generar una serie de informes que proporcionen la informacón necesaria para configurar los itinerarios.</w:t>
      </w:r>
    </w:p>
    <w:p w14:paraId="46D6C3B0" w14:textId="52C821A6" w:rsidR="0039211A" w:rsidRDefault="0039211A" w:rsidP="00690FE7">
      <w:pPr>
        <w:jc w:val="both"/>
        <w:rPr>
          <w:noProof/>
        </w:rPr>
      </w:pPr>
      <w:r>
        <w:rPr>
          <w:noProof/>
        </w:rPr>
        <w:t xml:space="preserve">Podemos </w:t>
      </w:r>
      <w:r w:rsidR="00572639">
        <w:rPr>
          <w:noProof/>
        </w:rPr>
        <w:t xml:space="preserve">disgregar </w:t>
      </w:r>
      <w:r w:rsidR="00EE7BFC" w:rsidRPr="00EE7BFC">
        <w:rPr>
          <w:noProof/>
        </w:rPr>
        <w:t>9</w:t>
      </w:r>
      <w:r>
        <w:rPr>
          <w:noProof/>
        </w:rPr>
        <w:t xml:space="preserve"> procesos, de los cuales algunos </w:t>
      </w:r>
      <w:r w:rsidR="00490C6B">
        <w:rPr>
          <w:noProof/>
        </w:rPr>
        <w:t>son externos</w:t>
      </w:r>
      <w:r>
        <w:rPr>
          <w:noProof/>
        </w:rPr>
        <w:t xml:space="preserve"> a la aplicación y otros los </w:t>
      </w:r>
      <w:r w:rsidR="00EE7BFC">
        <w:rPr>
          <w:noProof/>
        </w:rPr>
        <w:t>ejecutará</w:t>
      </w:r>
      <w:r>
        <w:rPr>
          <w:noProof/>
        </w:rPr>
        <w:t xml:space="preserve"> </w:t>
      </w:r>
      <w:r w:rsidR="00490C6B">
        <w:rPr>
          <w:noProof/>
        </w:rPr>
        <w:t xml:space="preserve">internamente </w:t>
      </w:r>
      <w:r>
        <w:rPr>
          <w:noProof/>
        </w:rPr>
        <w:t>la aplicación.</w:t>
      </w:r>
    </w:p>
    <w:p w14:paraId="7B8EB53B" w14:textId="16632CB7" w:rsidR="0039211A" w:rsidRDefault="00490C6B" w:rsidP="00690FE7">
      <w:pPr>
        <w:jc w:val="both"/>
        <w:rPr>
          <w:noProof/>
        </w:rPr>
      </w:pPr>
      <w:r>
        <w:rPr>
          <w:noProof/>
        </w:rPr>
        <w:t>Por lo tanto, e</w:t>
      </w:r>
      <w:r w:rsidR="0039211A">
        <w:rPr>
          <w:noProof/>
        </w:rPr>
        <w:t xml:space="preserve">stos procesos los clasificaremos en </w:t>
      </w:r>
      <w:r w:rsidR="0039211A" w:rsidRPr="0039211A">
        <w:rPr>
          <w:noProof/>
          <w:u w:val="single"/>
        </w:rPr>
        <w:t>externos</w:t>
      </w:r>
      <w:r w:rsidR="00572639">
        <w:rPr>
          <w:noProof/>
          <w:u w:val="single"/>
        </w:rPr>
        <w:t xml:space="preserve"> (ext)</w:t>
      </w:r>
      <w:r w:rsidR="0039211A">
        <w:rPr>
          <w:noProof/>
        </w:rPr>
        <w:t xml:space="preserve"> e </w:t>
      </w:r>
      <w:r w:rsidR="0039211A" w:rsidRPr="0039211A">
        <w:rPr>
          <w:noProof/>
          <w:u w:val="single"/>
        </w:rPr>
        <w:t>internos</w:t>
      </w:r>
      <w:r w:rsidR="00572639">
        <w:rPr>
          <w:noProof/>
          <w:u w:val="single"/>
        </w:rPr>
        <w:t xml:space="preserve"> (int)</w:t>
      </w:r>
      <w:r w:rsidR="0039211A">
        <w:rPr>
          <w:noProof/>
        </w:rPr>
        <w:t xml:space="preserve"> según se gestione</w:t>
      </w:r>
      <w:r>
        <w:rPr>
          <w:noProof/>
        </w:rPr>
        <w:t>n</w:t>
      </w:r>
      <w:r w:rsidR="0039211A">
        <w:rPr>
          <w:noProof/>
        </w:rPr>
        <w:t xml:space="preserve"> o no en la aplicació</w:t>
      </w:r>
      <w:r>
        <w:rPr>
          <w:noProof/>
        </w:rPr>
        <w:t>n</w:t>
      </w:r>
      <w:r w:rsidR="0039211A">
        <w:rPr>
          <w:noProof/>
        </w:rPr>
        <w:t>, los cuales</w:t>
      </w:r>
      <w:r>
        <w:rPr>
          <w:noProof/>
        </w:rPr>
        <w:t xml:space="preserve"> son:</w:t>
      </w:r>
    </w:p>
    <w:p w14:paraId="6012AAE1" w14:textId="26FDD12C" w:rsidR="00572639" w:rsidRPr="00690FE7" w:rsidRDefault="00690FE7" w:rsidP="00690FE7">
      <w:pPr>
        <w:ind w:left="426"/>
        <w:jc w:val="both"/>
        <w:rPr>
          <w:noProof/>
        </w:rPr>
      </w:pPr>
      <w:r>
        <w:rPr>
          <w:i/>
          <w:iCs/>
          <w:noProof/>
          <w:u w:val="single"/>
        </w:rPr>
        <w:t xml:space="preserve">1.- </w:t>
      </w:r>
      <w:r w:rsidR="0039211A" w:rsidRPr="00690FE7">
        <w:rPr>
          <w:i/>
          <w:iCs/>
          <w:noProof/>
          <w:u w:val="single"/>
        </w:rPr>
        <w:t xml:space="preserve">Cumplimentación del </w:t>
      </w:r>
      <w:r w:rsidR="00572639" w:rsidRPr="00690FE7">
        <w:rPr>
          <w:i/>
          <w:iCs/>
          <w:noProof/>
          <w:u w:val="single"/>
        </w:rPr>
        <w:t>cuestionario (ext)</w:t>
      </w:r>
      <w:r w:rsidR="0039211A" w:rsidRPr="00690FE7">
        <w:rPr>
          <w:noProof/>
        </w:rPr>
        <w:t>.</w:t>
      </w:r>
      <w:r w:rsidR="009B2437" w:rsidRPr="00690FE7">
        <w:rPr>
          <w:noProof/>
        </w:rPr>
        <w:t xml:space="preserve"> Es una acción llevada a cabo por el usuario, en este caso el alumno</w:t>
      </w:r>
      <w:r w:rsidR="00572639" w:rsidRPr="00690FE7">
        <w:rPr>
          <w:noProof/>
        </w:rPr>
        <w:t>, que lo cumplimenta y envía mediante la aplicación Google Forms</w:t>
      </w:r>
      <w:r w:rsidR="009B2437" w:rsidRPr="00690FE7">
        <w:rPr>
          <w:noProof/>
        </w:rPr>
        <w:t>.</w:t>
      </w:r>
    </w:p>
    <w:p w14:paraId="2E7FA677" w14:textId="6B0AAF90" w:rsidR="00572639" w:rsidRPr="00690FE7" w:rsidRDefault="00690FE7" w:rsidP="00690FE7">
      <w:pPr>
        <w:ind w:left="426"/>
        <w:jc w:val="both"/>
        <w:rPr>
          <w:noProof/>
        </w:rPr>
      </w:pPr>
      <w:r>
        <w:rPr>
          <w:i/>
          <w:iCs/>
          <w:noProof/>
          <w:u w:val="single"/>
        </w:rPr>
        <w:t xml:space="preserve">2.- </w:t>
      </w:r>
      <w:r w:rsidR="00572639" w:rsidRPr="00690FE7">
        <w:rPr>
          <w:i/>
          <w:iCs/>
          <w:noProof/>
          <w:u w:val="single"/>
        </w:rPr>
        <w:t>Recopilación de cuestionarios (ext)</w:t>
      </w:r>
      <w:r w:rsidR="00572639" w:rsidRPr="00690FE7">
        <w:rPr>
          <w:noProof/>
        </w:rPr>
        <w:t xml:space="preserve">. </w:t>
      </w:r>
      <w:r w:rsidR="00CF6778" w:rsidRPr="00690FE7">
        <w:rPr>
          <w:noProof/>
        </w:rPr>
        <w:t xml:space="preserve">Este proceso se realiza de forma automática. </w:t>
      </w:r>
      <w:r w:rsidR="00572639" w:rsidRPr="00690FE7">
        <w:rPr>
          <w:noProof/>
        </w:rPr>
        <w:t xml:space="preserve">Todos los cuestionarios que cumplimentan los alumnos se van almacenando en la aplicación </w:t>
      </w:r>
      <w:r w:rsidR="00CF6778" w:rsidRPr="00690FE7">
        <w:rPr>
          <w:noProof/>
        </w:rPr>
        <w:t xml:space="preserve">Google </w:t>
      </w:r>
      <w:r w:rsidR="00572639" w:rsidRPr="00690FE7">
        <w:rPr>
          <w:noProof/>
        </w:rPr>
        <w:t>Drive de la cuenta de email a la que están vinculados.</w:t>
      </w:r>
      <w:r w:rsidR="00CF6778" w:rsidRPr="00690FE7">
        <w:rPr>
          <w:noProof/>
        </w:rPr>
        <w:t xml:space="preserve"> Cada vez un un alumno finaliza de cumplimentar una encuesta y pulsa la opción de enviar, se registra una línea en el archivo vinculado con toda la información.</w:t>
      </w:r>
    </w:p>
    <w:p w14:paraId="55A3ABBF" w14:textId="45E768F8" w:rsidR="00572639" w:rsidRPr="00690FE7" w:rsidRDefault="00690FE7" w:rsidP="00690FE7">
      <w:pPr>
        <w:ind w:left="426"/>
        <w:jc w:val="both"/>
        <w:rPr>
          <w:noProof/>
        </w:rPr>
      </w:pPr>
      <w:r>
        <w:rPr>
          <w:i/>
          <w:iCs/>
          <w:noProof/>
          <w:u w:val="single"/>
        </w:rPr>
        <w:t xml:space="preserve">3.- </w:t>
      </w:r>
      <w:r w:rsidR="00572639" w:rsidRPr="00690FE7">
        <w:rPr>
          <w:i/>
          <w:iCs/>
          <w:noProof/>
          <w:u w:val="single"/>
        </w:rPr>
        <w:t xml:space="preserve">Exportación a excel </w:t>
      </w:r>
      <w:r w:rsidR="003917D9" w:rsidRPr="00690FE7">
        <w:rPr>
          <w:i/>
          <w:iCs/>
          <w:noProof/>
          <w:u w:val="single"/>
        </w:rPr>
        <w:t xml:space="preserve">de los datos de las encuestas </w:t>
      </w:r>
      <w:r w:rsidR="00572639" w:rsidRPr="00690FE7">
        <w:rPr>
          <w:i/>
          <w:iCs/>
          <w:noProof/>
          <w:u w:val="single"/>
        </w:rPr>
        <w:t>(ext)</w:t>
      </w:r>
      <w:r w:rsidR="00572639" w:rsidRPr="00690FE7">
        <w:rPr>
          <w:noProof/>
        </w:rPr>
        <w:t>. Una vez finalizado el plazo de presentación de cuestinarios</w:t>
      </w:r>
      <w:r w:rsidR="00CF6778" w:rsidRPr="00690FE7">
        <w:rPr>
          <w:noProof/>
        </w:rPr>
        <w:t>,</w:t>
      </w:r>
      <w:r w:rsidR="00490C6B" w:rsidRPr="00690FE7">
        <w:rPr>
          <w:noProof/>
        </w:rPr>
        <w:t xml:space="preserve"> desde Drive se puede </w:t>
      </w:r>
      <w:r w:rsidR="00CF6778" w:rsidRPr="00690FE7">
        <w:rPr>
          <w:noProof/>
        </w:rPr>
        <w:t>generar</w:t>
      </w:r>
      <w:r w:rsidR="00490C6B" w:rsidRPr="00690FE7">
        <w:rPr>
          <w:noProof/>
        </w:rPr>
        <w:t xml:space="preserve"> una hoja de cálculo excel </w:t>
      </w:r>
      <w:r w:rsidR="00CF6778" w:rsidRPr="00690FE7">
        <w:rPr>
          <w:noProof/>
        </w:rPr>
        <w:t xml:space="preserve">para que se pueda tratar la información. Esta hoja de cálculo </w:t>
      </w:r>
      <w:r w:rsidR="00490C6B" w:rsidRPr="00690FE7">
        <w:rPr>
          <w:noProof/>
        </w:rPr>
        <w:t>será la base de la información de entrada de la aplicación.</w:t>
      </w:r>
    </w:p>
    <w:p w14:paraId="5BC3DA29" w14:textId="00D082F2" w:rsidR="00490C6B" w:rsidRPr="00690FE7" w:rsidRDefault="00690FE7" w:rsidP="00690FE7">
      <w:pPr>
        <w:ind w:left="426"/>
        <w:jc w:val="both"/>
        <w:rPr>
          <w:noProof/>
        </w:rPr>
      </w:pPr>
      <w:r>
        <w:rPr>
          <w:i/>
          <w:iCs/>
          <w:noProof/>
          <w:u w:val="single"/>
        </w:rPr>
        <w:t xml:space="preserve">4.- </w:t>
      </w:r>
      <w:r w:rsidR="00490C6B" w:rsidRPr="00690FE7">
        <w:rPr>
          <w:i/>
          <w:iCs/>
          <w:noProof/>
          <w:u w:val="single"/>
        </w:rPr>
        <w:t>Conversión de</w:t>
      </w:r>
      <w:r w:rsidR="003917D9" w:rsidRPr="00690FE7">
        <w:rPr>
          <w:i/>
          <w:iCs/>
          <w:noProof/>
          <w:u w:val="single"/>
        </w:rPr>
        <w:t xml:space="preserve">l archivo </w:t>
      </w:r>
      <w:r w:rsidR="00490C6B" w:rsidRPr="00690FE7">
        <w:rPr>
          <w:i/>
          <w:iCs/>
          <w:noProof/>
          <w:u w:val="single"/>
        </w:rPr>
        <w:t xml:space="preserve">excel </w:t>
      </w:r>
      <w:r w:rsidR="003917D9" w:rsidRPr="00690FE7">
        <w:rPr>
          <w:i/>
          <w:iCs/>
          <w:noProof/>
          <w:u w:val="single"/>
        </w:rPr>
        <w:t xml:space="preserve">de encuestas </w:t>
      </w:r>
      <w:r w:rsidR="00490C6B" w:rsidRPr="00690FE7">
        <w:rPr>
          <w:i/>
          <w:iCs/>
          <w:noProof/>
          <w:u w:val="single"/>
        </w:rPr>
        <w:t xml:space="preserve">a </w:t>
      </w:r>
      <w:r w:rsidR="003917D9" w:rsidRPr="00690FE7">
        <w:rPr>
          <w:i/>
          <w:iCs/>
          <w:noProof/>
          <w:u w:val="single"/>
        </w:rPr>
        <w:t xml:space="preserve">un </w:t>
      </w:r>
      <w:r w:rsidR="00490C6B" w:rsidRPr="00690FE7">
        <w:rPr>
          <w:i/>
          <w:iCs/>
          <w:noProof/>
          <w:u w:val="single"/>
        </w:rPr>
        <w:t xml:space="preserve">fichero de texto </w:t>
      </w:r>
      <w:r w:rsidR="003917D9" w:rsidRPr="00690FE7">
        <w:rPr>
          <w:i/>
          <w:iCs/>
          <w:noProof/>
          <w:u w:val="single"/>
        </w:rPr>
        <w:t xml:space="preserve">en formato </w:t>
      </w:r>
      <w:r w:rsidR="00490C6B" w:rsidRPr="00690FE7">
        <w:rPr>
          <w:i/>
          <w:iCs/>
          <w:noProof/>
          <w:u w:val="single"/>
        </w:rPr>
        <w:t>csv (ext)</w:t>
      </w:r>
      <w:r w:rsidR="00490C6B" w:rsidRPr="00690FE7">
        <w:rPr>
          <w:noProof/>
        </w:rPr>
        <w:t xml:space="preserve">. El archivo excel obtenido en el paso anterior se </w:t>
      </w:r>
      <w:r w:rsidR="00CF6778" w:rsidRPr="00690FE7">
        <w:rPr>
          <w:noProof/>
        </w:rPr>
        <w:t>debe convertir</w:t>
      </w:r>
      <w:r w:rsidR="00490C6B" w:rsidRPr="00690FE7">
        <w:rPr>
          <w:noProof/>
        </w:rPr>
        <w:t xml:space="preserve"> a un formato legible desde la aplicación java como un </w:t>
      </w:r>
      <w:r w:rsidR="00CF6778" w:rsidRPr="00690FE7">
        <w:rPr>
          <w:noProof/>
        </w:rPr>
        <w:t>f</w:t>
      </w:r>
      <w:r w:rsidR="00490C6B" w:rsidRPr="00690FE7">
        <w:rPr>
          <w:noProof/>
        </w:rPr>
        <w:t>lujo de datos</w:t>
      </w:r>
      <w:r w:rsidR="00CF6778" w:rsidRPr="00690FE7">
        <w:rPr>
          <w:noProof/>
        </w:rPr>
        <w:t xml:space="preserve"> (archivo binario)</w:t>
      </w:r>
      <w:r w:rsidR="00490C6B" w:rsidRPr="00690FE7">
        <w:rPr>
          <w:noProof/>
        </w:rPr>
        <w:t xml:space="preserve">. El formato al cual </w:t>
      </w:r>
      <w:r w:rsidR="00CF6778" w:rsidRPr="00690FE7">
        <w:rPr>
          <w:noProof/>
        </w:rPr>
        <w:t>convertiremos</w:t>
      </w:r>
      <w:r w:rsidR="00490C6B" w:rsidRPr="00690FE7">
        <w:rPr>
          <w:noProof/>
        </w:rPr>
        <w:t xml:space="preserve"> será csv, </w:t>
      </w:r>
      <w:r w:rsidR="00CF6778" w:rsidRPr="00690FE7">
        <w:rPr>
          <w:noProof/>
        </w:rPr>
        <w:t>utilizando</w:t>
      </w:r>
      <w:r w:rsidR="00490C6B" w:rsidRPr="00690FE7">
        <w:rPr>
          <w:noProof/>
        </w:rPr>
        <w:t xml:space="preserve"> como delimitador de separación de los campos el </w:t>
      </w:r>
      <w:r w:rsidR="00CF6778" w:rsidRPr="00690FE7">
        <w:rPr>
          <w:noProof/>
        </w:rPr>
        <w:t xml:space="preserve">carácter </w:t>
      </w:r>
      <w:r w:rsidR="00CF6778" w:rsidRPr="00690FE7">
        <w:rPr>
          <w:b/>
          <w:bCs/>
          <w:i/>
          <w:iCs/>
          <w:noProof/>
        </w:rPr>
        <w:t>virgulilla</w:t>
      </w:r>
      <w:r w:rsidR="00490C6B" w:rsidRPr="00690FE7">
        <w:rPr>
          <w:b/>
          <w:bCs/>
          <w:noProof/>
        </w:rPr>
        <w:t xml:space="preserve"> “~”</w:t>
      </w:r>
      <w:r w:rsidR="00490C6B" w:rsidRPr="00690FE7">
        <w:rPr>
          <w:noProof/>
        </w:rPr>
        <w:t xml:space="preserve"> (Alt + 126). Se descarta el uso de la </w:t>
      </w:r>
      <w:r w:rsidR="00490C6B" w:rsidRPr="00690FE7">
        <w:rPr>
          <w:b/>
          <w:bCs/>
          <w:i/>
          <w:iCs/>
          <w:noProof/>
        </w:rPr>
        <w:t>coma “,”</w:t>
      </w:r>
      <w:r w:rsidR="00490C6B" w:rsidRPr="00690FE7">
        <w:rPr>
          <w:noProof/>
        </w:rPr>
        <w:t xml:space="preserve"> como delimitador</w:t>
      </w:r>
      <w:r w:rsidR="000B36B0" w:rsidRPr="00690FE7">
        <w:rPr>
          <w:noProof/>
        </w:rPr>
        <w:t>,</w:t>
      </w:r>
      <w:r w:rsidR="00490C6B" w:rsidRPr="00690FE7">
        <w:rPr>
          <w:noProof/>
        </w:rPr>
        <w:t xml:space="preserve"> puesto que</w:t>
      </w:r>
      <w:r w:rsidR="00CF6778" w:rsidRPr="00690FE7">
        <w:rPr>
          <w:noProof/>
        </w:rPr>
        <w:t>, por ejemplo,</w:t>
      </w:r>
      <w:r w:rsidR="00490C6B" w:rsidRPr="00690FE7">
        <w:rPr>
          <w:noProof/>
        </w:rPr>
        <w:t xml:space="preserve"> en el campo de domicilio del alumno podría existir alguna coma “,” </w:t>
      </w:r>
      <w:r w:rsidR="00CF6778" w:rsidRPr="00690FE7">
        <w:rPr>
          <w:noProof/>
        </w:rPr>
        <w:t>y ésta podría ser interpretada como carácter delimitador</w:t>
      </w:r>
      <w:r w:rsidR="000B36B0" w:rsidRPr="00690FE7">
        <w:rPr>
          <w:noProof/>
        </w:rPr>
        <w:t>,</w:t>
      </w:r>
      <w:r w:rsidR="00CF6778" w:rsidRPr="00690FE7">
        <w:rPr>
          <w:noProof/>
        </w:rPr>
        <w:t xml:space="preserve"> comprometiendo seriamente la importación de datos a la aplicación.</w:t>
      </w:r>
    </w:p>
    <w:p w14:paraId="23849955" w14:textId="214B67BA" w:rsidR="003917D9" w:rsidRPr="00690FE7" w:rsidRDefault="00690FE7" w:rsidP="00690FE7">
      <w:pPr>
        <w:ind w:left="426"/>
        <w:jc w:val="both"/>
        <w:rPr>
          <w:noProof/>
          <w:color w:val="auto"/>
        </w:rPr>
      </w:pPr>
      <w:r>
        <w:rPr>
          <w:i/>
          <w:iCs/>
          <w:noProof/>
          <w:u w:val="single"/>
        </w:rPr>
        <w:t xml:space="preserve">5.- </w:t>
      </w:r>
      <w:r w:rsidR="003917D9" w:rsidRPr="00690FE7">
        <w:rPr>
          <w:i/>
          <w:iCs/>
          <w:noProof/>
          <w:u w:val="single"/>
        </w:rPr>
        <w:t>Generación de otro archivo excel desde la aplicación SIGAD (ext)</w:t>
      </w:r>
      <w:r w:rsidR="003917D9" w:rsidRPr="00690FE7">
        <w:rPr>
          <w:noProof/>
        </w:rPr>
        <w:t xml:space="preserve">. Este archivo nos proporcionará los datos de los alumnos actuales del centro. De este archivo seleccionaremos aquellos alumnos destinatarios de la encuesta, que serán todos los de 4º de ESO. </w:t>
      </w:r>
      <w:r w:rsidR="003917D9" w:rsidRPr="00690FE7">
        <w:rPr>
          <w:noProof/>
          <w:color w:val="FF0000"/>
        </w:rPr>
        <w:t>(Se podría tener en cuenta también a los posibles repetidores de bachillerato, pero será un número insignificante de ellos)</w:t>
      </w:r>
    </w:p>
    <w:p w14:paraId="066CB8D8" w14:textId="0CE6D5F8" w:rsidR="003917D9" w:rsidRPr="00690FE7" w:rsidRDefault="00690FE7" w:rsidP="00690FE7">
      <w:pPr>
        <w:ind w:left="426"/>
        <w:jc w:val="both"/>
        <w:rPr>
          <w:noProof/>
        </w:rPr>
      </w:pPr>
      <w:r>
        <w:rPr>
          <w:i/>
          <w:iCs/>
          <w:noProof/>
          <w:u w:val="single"/>
        </w:rPr>
        <w:t xml:space="preserve">6.- </w:t>
      </w:r>
      <w:r w:rsidR="003917D9" w:rsidRPr="00690FE7">
        <w:rPr>
          <w:i/>
          <w:iCs/>
          <w:noProof/>
          <w:u w:val="single"/>
        </w:rPr>
        <w:t>Conversión del archivo de excel de SIGAD a un fichero de texto en formato csv (est).</w:t>
      </w:r>
      <w:r w:rsidR="003917D9" w:rsidRPr="00690FE7">
        <w:rPr>
          <w:noProof/>
        </w:rPr>
        <w:t xml:space="preserve"> Se aplicará el mismo procedimiento que se ha descrito en el punto 4 anterior.</w:t>
      </w:r>
    </w:p>
    <w:p w14:paraId="425F9D82" w14:textId="6E8BAE8D" w:rsidR="00CF6778" w:rsidRPr="00690FE7" w:rsidRDefault="00690FE7" w:rsidP="00690FE7">
      <w:pPr>
        <w:ind w:left="426"/>
        <w:jc w:val="both"/>
        <w:rPr>
          <w:noProof/>
        </w:rPr>
      </w:pPr>
      <w:r>
        <w:rPr>
          <w:i/>
          <w:iCs/>
          <w:noProof/>
          <w:u w:val="single"/>
        </w:rPr>
        <w:lastRenderedPageBreak/>
        <w:t xml:space="preserve">7.- </w:t>
      </w:r>
      <w:r w:rsidR="00F85D55" w:rsidRPr="00690FE7">
        <w:rPr>
          <w:i/>
          <w:iCs/>
          <w:noProof/>
          <w:u w:val="single"/>
        </w:rPr>
        <w:t>Importación de datos a la aplicación (int)</w:t>
      </w:r>
      <w:r w:rsidR="00F85D55" w:rsidRPr="00690FE7">
        <w:rPr>
          <w:noProof/>
        </w:rPr>
        <w:t>. Este es el primer proceso que se realiza</w:t>
      </w:r>
      <w:r w:rsidR="000B36B0" w:rsidRPr="00690FE7">
        <w:rPr>
          <w:noProof/>
        </w:rPr>
        <w:t>rá dentro de</w:t>
      </w:r>
      <w:r w:rsidR="00F85D55" w:rsidRPr="00690FE7">
        <w:rPr>
          <w:noProof/>
        </w:rPr>
        <w:t xml:space="preserve"> la aplicación. Previamente, tal y como se ha expuesto en los puntos anteriores, habremos preparado </w:t>
      </w:r>
      <w:r w:rsidR="003917D9" w:rsidRPr="00690FE7">
        <w:rPr>
          <w:noProof/>
        </w:rPr>
        <w:t xml:space="preserve">los ficheros </w:t>
      </w:r>
      <w:r w:rsidR="00F85D55" w:rsidRPr="00690FE7">
        <w:rPr>
          <w:noProof/>
        </w:rPr>
        <w:t>en formato csv que será</w:t>
      </w:r>
      <w:r w:rsidR="003917D9" w:rsidRPr="00690FE7">
        <w:rPr>
          <w:noProof/>
        </w:rPr>
        <w:t>n</w:t>
      </w:r>
      <w:r w:rsidR="00F85D55" w:rsidRPr="00690FE7">
        <w:rPr>
          <w:noProof/>
        </w:rPr>
        <w:t xml:space="preserve"> </w:t>
      </w:r>
      <w:r w:rsidR="003917D9" w:rsidRPr="00690FE7">
        <w:rPr>
          <w:noProof/>
        </w:rPr>
        <w:t xml:space="preserve">los flujos de datos </w:t>
      </w:r>
      <w:r w:rsidR="00F85D55" w:rsidRPr="00690FE7">
        <w:rPr>
          <w:noProof/>
        </w:rPr>
        <w:t xml:space="preserve">que importaremos </w:t>
      </w:r>
      <w:r w:rsidR="000B36B0" w:rsidRPr="00690FE7">
        <w:rPr>
          <w:noProof/>
        </w:rPr>
        <w:t xml:space="preserve">en la aplicación </w:t>
      </w:r>
      <w:r w:rsidR="00F85D55" w:rsidRPr="00690FE7">
        <w:rPr>
          <w:noProof/>
        </w:rPr>
        <w:t>para su tratamiento.</w:t>
      </w:r>
      <w:r w:rsidR="003917D9" w:rsidRPr="00690FE7">
        <w:rPr>
          <w:noProof/>
        </w:rPr>
        <w:t xml:space="preserve"> En adelante, denomina</w:t>
      </w:r>
      <w:r w:rsidR="000B36B0" w:rsidRPr="00690FE7">
        <w:rPr>
          <w:noProof/>
        </w:rPr>
        <w:t>remos estos ficheros como “</w:t>
      </w:r>
      <w:r w:rsidR="000B36B0" w:rsidRPr="00690FE7">
        <w:rPr>
          <w:b/>
          <w:bCs/>
          <w:i/>
          <w:iCs/>
          <w:noProof/>
        </w:rPr>
        <w:t>prematriculaGoogle</w:t>
      </w:r>
      <w:r w:rsidR="000B36B0" w:rsidRPr="00690FE7">
        <w:rPr>
          <w:noProof/>
        </w:rPr>
        <w:t>” y “</w:t>
      </w:r>
      <w:r w:rsidR="000B36B0" w:rsidRPr="00690FE7">
        <w:rPr>
          <w:b/>
          <w:bCs/>
          <w:i/>
          <w:iCs/>
          <w:noProof/>
        </w:rPr>
        <w:t>datosAlumnosSigad</w:t>
      </w:r>
      <w:r w:rsidR="000B36B0" w:rsidRPr="00690FE7">
        <w:rPr>
          <w:noProof/>
        </w:rPr>
        <w:t>”</w:t>
      </w:r>
    </w:p>
    <w:p w14:paraId="7AD13E5A" w14:textId="54F7B373" w:rsidR="00F85D55" w:rsidRPr="00690FE7" w:rsidRDefault="00690FE7" w:rsidP="00690FE7">
      <w:pPr>
        <w:ind w:left="426"/>
        <w:jc w:val="both"/>
        <w:rPr>
          <w:noProof/>
        </w:rPr>
      </w:pPr>
      <w:r>
        <w:rPr>
          <w:i/>
          <w:iCs/>
          <w:noProof/>
          <w:u w:val="single"/>
        </w:rPr>
        <w:t xml:space="preserve">8.- </w:t>
      </w:r>
      <w:r w:rsidR="00F85D55" w:rsidRPr="00690FE7">
        <w:rPr>
          <w:i/>
          <w:iCs/>
          <w:noProof/>
          <w:u w:val="single"/>
        </w:rPr>
        <w:t>Verificación de la integridad de los datos importados (int)</w:t>
      </w:r>
      <w:r w:rsidR="00F85D55" w:rsidRPr="00690FE7">
        <w:rPr>
          <w:noProof/>
        </w:rPr>
        <w:t xml:space="preserve">. Este quizá sea uno de los pasos más importantes en el tratamiento de datos de la aplicación. Son varias las verificaciones a </w:t>
      </w:r>
      <w:r w:rsidR="00482A3F" w:rsidRPr="00690FE7">
        <w:rPr>
          <w:noProof/>
        </w:rPr>
        <w:t>realizar.</w:t>
      </w:r>
    </w:p>
    <w:p w14:paraId="15BA06C0" w14:textId="02D964E7" w:rsidR="00F63D44" w:rsidRPr="00690FE7" w:rsidRDefault="00690FE7" w:rsidP="00690FE7">
      <w:pPr>
        <w:ind w:left="1418"/>
        <w:jc w:val="both"/>
        <w:rPr>
          <w:noProof/>
        </w:rPr>
      </w:pPr>
      <w:r>
        <w:rPr>
          <w:i/>
          <w:iCs/>
          <w:noProof/>
        </w:rPr>
        <w:t xml:space="preserve">8.1.- </w:t>
      </w:r>
      <w:r w:rsidR="00482A3F" w:rsidRPr="00690FE7">
        <w:rPr>
          <w:i/>
          <w:iCs/>
          <w:noProof/>
        </w:rPr>
        <w:t>Eliminación de encuestas duplicadas</w:t>
      </w:r>
      <w:r w:rsidR="00482A3F" w:rsidRPr="00690FE7">
        <w:rPr>
          <w:noProof/>
        </w:rPr>
        <w:t>. Existe la posibilidad de que</w:t>
      </w:r>
      <w:r w:rsidR="00F63D44" w:rsidRPr="00690FE7">
        <w:rPr>
          <w:noProof/>
        </w:rPr>
        <w:t>,</w:t>
      </w:r>
      <w:r w:rsidR="00482A3F" w:rsidRPr="00690FE7">
        <w:rPr>
          <w:noProof/>
        </w:rPr>
        <w:t xml:space="preserve"> finalizado el proceso de encuestas</w:t>
      </w:r>
      <w:r w:rsidR="00F63D44" w:rsidRPr="00690FE7">
        <w:rPr>
          <w:noProof/>
        </w:rPr>
        <w:t>,</w:t>
      </w:r>
      <w:r w:rsidR="00482A3F" w:rsidRPr="00690FE7">
        <w:rPr>
          <w:noProof/>
        </w:rPr>
        <w:t xml:space="preserve"> haya más de una encuesta para un mismo alumno. Esto es debido a que el formulario de Google no permite controlar que cada usuario introduzca una única encuest</w:t>
      </w:r>
      <w:r w:rsidR="00F63D44" w:rsidRPr="00690FE7">
        <w:rPr>
          <w:noProof/>
        </w:rPr>
        <w:t>a</w:t>
      </w:r>
      <w:r w:rsidR="00482A3F" w:rsidRPr="00690FE7">
        <w:rPr>
          <w:noProof/>
        </w:rPr>
        <w:t>. El identificador del usuario encuestado será el DNI/NIE/Pasaporte.</w:t>
      </w:r>
      <w:r w:rsidR="00F63D44" w:rsidRPr="00690FE7">
        <w:rPr>
          <w:noProof/>
        </w:rPr>
        <w:t xml:space="preserve"> </w:t>
      </w:r>
      <w:r w:rsidR="00482A3F" w:rsidRPr="00690FE7">
        <w:rPr>
          <w:noProof/>
        </w:rPr>
        <w:t xml:space="preserve">Habrá que controlar mediante un método que haya una única encuesta por alumno y, en el caso de que haya más de una se seleccionará la última </w:t>
      </w:r>
      <w:r w:rsidR="00F63D44" w:rsidRPr="00690FE7">
        <w:rPr>
          <w:noProof/>
        </w:rPr>
        <w:t>enviada</w:t>
      </w:r>
      <w:r w:rsidR="00482A3F" w:rsidRPr="00690FE7">
        <w:rPr>
          <w:noProof/>
        </w:rPr>
        <w:t xml:space="preserve"> por el alumno.</w:t>
      </w:r>
      <w:r w:rsidR="00F63D44" w:rsidRPr="00690FE7">
        <w:rPr>
          <w:noProof/>
        </w:rPr>
        <w:t xml:space="preserve"> De esta forma consideramos que durante el tiempo que ha estado habilitado el formulario, el alumno ha podido cambiar de idea y plantearse otra modalidad y/ o itinerario de asignaturas.</w:t>
      </w:r>
    </w:p>
    <w:p w14:paraId="32C76F06" w14:textId="09FD0934" w:rsidR="00482A3F" w:rsidRPr="00690FE7" w:rsidRDefault="00690FE7" w:rsidP="00690FE7">
      <w:pPr>
        <w:ind w:left="1418"/>
        <w:jc w:val="both"/>
        <w:rPr>
          <w:noProof/>
        </w:rPr>
      </w:pPr>
      <w:r>
        <w:rPr>
          <w:i/>
          <w:iCs/>
          <w:noProof/>
        </w:rPr>
        <w:t xml:space="preserve">8.2.- </w:t>
      </w:r>
      <w:r w:rsidR="00482A3F" w:rsidRPr="00690FE7">
        <w:rPr>
          <w:i/>
          <w:iCs/>
          <w:noProof/>
        </w:rPr>
        <w:t>Comprobación de la validez del DNI/NIE</w:t>
      </w:r>
      <w:r w:rsidR="00482A3F" w:rsidRPr="00690FE7">
        <w:rPr>
          <w:noProof/>
        </w:rPr>
        <w:t xml:space="preserve">. La letra final del DNI y del NIE </w:t>
      </w:r>
      <w:r w:rsidR="00F63D44" w:rsidRPr="00690FE7">
        <w:rPr>
          <w:noProof/>
        </w:rPr>
        <w:t xml:space="preserve">se calcula mediante un algoritmo que nos permite saber si los carácters numericos del </w:t>
      </w:r>
      <w:r w:rsidR="00B13EEC" w:rsidRPr="00690FE7">
        <w:rPr>
          <w:noProof/>
        </w:rPr>
        <w:t>DNI/NIE</w:t>
      </w:r>
      <w:r w:rsidR="00F63D44" w:rsidRPr="00690FE7">
        <w:rPr>
          <w:noProof/>
        </w:rPr>
        <w:t xml:space="preserve"> son correctos. El formulario de Google tampoco permite esta verificación, únicamente exige que se introduzca siguiendos los criterios establecidos mediante un patrón concreto de caracteres numéricos y letras. Esta comprobación no será posible realizarla para aquellos alumnos que no dispongan de DNI o NIE y se hayan identificado</w:t>
      </w:r>
      <w:r w:rsidR="00B13EEC" w:rsidRPr="00690FE7">
        <w:rPr>
          <w:noProof/>
        </w:rPr>
        <w:t xml:space="preserve"> en la encuesta</w:t>
      </w:r>
      <w:r w:rsidR="00F63D44" w:rsidRPr="00690FE7">
        <w:rPr>
          <w:noProof/>
        </w:rPr>
        <w:t xml:space="preserve"> mediante pasaporte u otro documento identificativo.</w:t>
      </w:r>
      <w:r w:rsidR="00B13EEC" w:rsidRPr="00690FE7">
        <w:rPr>
          <w:noProof/>
        </w:rPr>
        <w:t xml:space="preserve"> Se elaborará otro método que verifique que los DNI y los NIE introducidos son correctos.</w:t>
      </w:r>
    </w:p>
    <w:p w14:paraId="3488139A" w14:textId="78243CF5" w:rsidR="00F63D44" w:rsidRPr="00690FE7" w:rsidRDefault="00690FE7" w:rsidP="00690FE7">
      <w:pPr>
        <w:ind w:left="1418"/>
        <w:jc w:val="both"/>
        <w:rPr>
          <w:noProof/>
        </w:rPr>
      </w:pPr>
      <w:r>
        <w:rPr>
          <w:i/>
          <w:iCs/>
          <w:noProof/>
        </w:rPr>
        <w:t xml:space="preserve">8.3.- </w:t>
      </w:r>
      <w:r w:rsidR="00B13EEC" w:rsidRPr="00690FE7">
        <w:rPr>
          <w:i/>
          <w:iCs/>
          <w:noProof/>
        </w:rPr>
        <w:t>Comprobación de que el alumno encuestado pertenece al centro</w:t>
      </w:r>
      <w:r w:rsidR="00B13EEC" w:rsidRPr="00690FE7">
        <w:rPr>
          <w:noProof/>
        </w:rPr>
        <w:t xml:space="preserve">. Puede darse el caso de que un alumno se haya identificado con un DNI o NIE incorrecto, </w:t>
      </w:r>
      <w:r w:rsidR="000B36B0" w:rsidRPr="00690FE7">
        <w:rPr>
          <w:noProof/>
        </w:rPr>
        <w:t xml:space="preserve">o </w:t>
      </w:r>
      <w:r w:rsidR="00B13EEC" w:rsidRPr="00690FE7">
        <w:rPr>
          <w:noProof/>
        </w:rPr>
        <w:t xml:space="preserve">que por error haya introducido el de uno de su progenitores o tutores, o </w:t>
      </w:r>
      <w:r w:rsidR="000B36B0" w:rsidRPr="00690FE7">
        <w:rPr>
          <w:noProof/>
        </w:rPr>
        <w:t xml:space="preserve">simplemente </w:t>
      </w:r>
      <w:r w:rsidR="00B13EEC" w:rsidRPr="00690FE7">
        <w:rPr>
          <w:noProof/>
        </w:rPr>
        <w:t xml:space="preserve">que se haya confundido al </w:t>
      </w:r>
      <w:r w:rsidR="000B36B0" w:rsidRPr="00690FE7">
        <w:rPr>
          <w:noProof/>
        </w:rPr>
        <w:t>digitarlo en la encuesta</w:t>
      </w:r>
      <w:r w:rsidR="00B13EEC" w:rsidRPr="00690FE7">
        <w:rPr>
          <w:noProof/>
        </w:rPr>
        <w:t>, o que</w:t>
      </w:r>
      <w:r w:rsidR="000B36B0" w:rsidRPr="00690FE7">
        <w:rPr>
          <w:noProof/>
        </w:rPr>
        <w:t>, siendo más retorcidos,</w:t>
      </w:r>
      <w:r w:rsidR="00B13EEC" w:rsidRPr="00690FE7">
        <w:rPr>
          <w:noProof/>
        </w:rPr>
        <w:t xml:space="preserve"> alguien con acceso fortuito</w:t>
      </w:r>
      <w:r w:rsidR="000B36B0" w:rsidRPr="00690FE7">
        <w:rPr>
          <w:noProof/>
        </w:rPr>
        <w:t xml:space="preserve"> </w:t>
      </w:r>
      <w:r w:rsidR="00B13EEC" w:rsidRPr="00690FE7">
        <w:rPr>
          <w:noProof/>
        </w:rPr>
        <w:t>al formulario y aptitud malintencionada introduzca datos inventados. Para controlar esto se debe elaborar otro método que compruebe</w:t>
      </w:r>
      <w:r w:rsidR="000B36B0" w:rsidRPr="00690FE7">
        <w:rPr>
          <w:noProof/>
        </w:rPr>
        <w:t xml:space="preserve"> que, mediante la comprobación del DNI, NIE o el pasaporte con los datos proporcionados por SIGAD,</w:t>
      </w:r>
      <w:r w:rsidR="00B13EEC" w:rsidRPr="00690FE7">
        <w:rPr>
          <w:noProof/>
        </w:rPr>
        <w:t xml:space="preserve"> los datos introducidos</w:t>
      </w:r>
      <w:r w:rsidR="000B36B0" w:rsidRPr="00690FE7">
        <w:rPr>
          <w:noProof/>
        </w:rPr>
        <w:t xml:space="preserve"> se corresponden con los que se han importado de “</w:t>
      </w:r>
      <w:r w:rsidR="000B36B0" w:rsidRPr="00690FE7">
        <w:rPr>
          <w:b/>
          <w:bCs/>
          <w:i/>
          <w:iCs/>
          <w:noProof/>
        </w:rPr>
        <w:t>datosAlumnosSigad</w:t>
      </w:r>
      <w:r w:rsidR="000B36B0" w:rsidRPr="00690FE7">
        <w:rPr>
          <w:noProof/>
        </w:rPr>
        <w:t>”</w:t>
      </w:r>
    </w:p>
    <w:p w14:paraId="55DE2045" w14:textId="77777777" w:rsidR="00EE7BFC" w:rsidRDefault="00EE7BFC">
      <w:pPr>
        <w:rPr>
          <w:i/>
          <w:iCs/>
          <w:noProof/>
          <w:u w:val="single"/>
        </w:rPr>
      </w:pPr>
      <w:r>
        <w:rPr>
          <w:i/>
          <w:iCs/>
          <w:noProof/>
          <w:u w:val="single"/>
        </w:rPr>
        <w:br w:type="page"/>
      </w:r>
    </w:p>
    <w:p w14:paraId="14800578" w14:textId="5C9225FD" w:rsidR="000B36B0" w:rsidRDefault="00690FE7" w:rsidP="00690FE7">
      <w:pPr>
        <w:ind w:left="426"/>
        <w:jc w:val="both"/>
        <w:rPr>
          <w:noProof/>
        </w:rPr>
      </w:pPr>
      <w:r>
        <w:rPr>
          <w:i/>
          <w:iCs/>
          <w:noProof/>
          <w:u w:val="single"/>
        </w:rPr>
        <w:lastRenderedPageBreak/>
        <w:t xml:space="preserve">9.- </w:t>
      </w:r>
      <w:r w:rsidR="00EE7BFC">
        <w:rPr>
          <w:i/>
          <w:iCs/>
          <w:noProof/>
          <w:u w:val="single"/>
        </w:rPr>
        <w:t>Disgragación de los datos en diferentes clases (int)</w:t>
      </w:r>
      <w:r w:rsidR="000B36B0" w:rsidRPr="00690FE7">
        <w:rPr>
          <w:i/>
          <w:iCs/>
          <w:noProof/>
          <w:u w:val="single"/>
        </w:rPr>
        <w:t>.</w:t>
      </w:r>
      <w:r w:rsidR="000B36B0" w:rsidRPr="00690FE7">
        <w:rPr>
          <w:noProof/>
        </w:rPr>
        <w:t xml:space="preserve"> </w:t>
      </w:r>
      <w:r w:rsidR="00326C21">
        <w:rPr>
          <w:noProof/>
        </w:rPr>
        <w:t xml:space="preserve">Los </w:t>
      </w:r>
      <w:r w:rsidR="00EE7BFC">
        <w:rPr>
          <w:noProof/>
        </w:rPr>
        <w:t xml:space="preserve">datos de los alumnos importados de SIGAD </w:t>
      </w:r>
      <w:r w:rsidR="00326C21">
        <w:rPr>
          <w:noProof/>
        </w:rPr>
        <w:t xml:space="preserve">mediante el archivo csv </w:t>
      </w:r>
      <w:r w:rsidR="00EE7BFC">
        <w:rPr>
          <w:noProof/>
        </w:rPr>
        <w:t>no tienen una estrutura adecuada para su manejo</w:t>
      </w:r>
      <w:r w:rsidR="00326C21">
        <w:rPr>
          <w:noProof/>
        </w:rPr>
        <w:t xml:space="preserve"> y para optimizar el rendimiento de la aplicación es necesaria su disgregación</w:t>
      </w:r>
      <w:r w:rsidR="00EE7BFC">
        <w:rPr>
          <w:noProof/>
        </w:rPr>
        <w:t xml:space="preserve">. </w:t>
      </w:r>
      <w:r w:rsidR="00326C21">
        <w:rPr>
          <w:noProof/>
        </w:rPr>
        <w:t>Cada línea de registro importada contiene la totalidad de los datos del alumno, con independencia de la naturaleza de los mismos. E</w:t>
      </w:r>
      <w:r w:rsidR="00EE7BFC">
        <w:rPr>
          <w:noProof/>
        </w:rPr>
        <w:t>s conveniente</w:t>
      </w:r>
      <w:r w:rsidR="00326C21">
        <w:rPr>
          <w:noProof/>
        </w:rPr>
        <w:t xml:space="preserve"> por ello</w:t>
      </w:r>
      <w:r w:rsidR="00EE7BFC">
        <w:rPr>
          <w:noProof/>
        </w:rPr>
        <w:t xml:space="preserve"> </w:t>
      </w:r>
      <w:r w:rsidR="00326C21">
        <w:rPr>
          <w:noProof/>
        </w:rPr>
        <w:t>subdividir cada línea de registro en diferentes tablas (o clases), de manera que se agrupen por su naturaleza. (Se verá en detalle en la elaboración del diagrama de clases)</w:t>
      </w:r>
    </w:p>
    <w:p w14:paraId="2B4313AB" w14:textId="49E325CF" w:rsidR="00EE7BFC" w:rsidRDefault="00EE7BFC" w:rsidP="00EE7BFC">
      <w:pPr>
        <w:ind w:left="426"/>
        <w:jc w:val="both"/>
        <w:rPr>
          <w:noProof/>
        </w:rPr>
      </w:pPr>
      <w:r>
        <w:rPr>
          <w:i/>
          <w:iCs/>
          <w:noProof/>
          <w:u w:val="single"/>
        </w:rPr>
        <w:t xml:space="preserve">10.- </w:t>
      </w:r>
      <w:r w:rsidRPr="00690FE7">
        <w:rPr>
          <w:i/>
          <w:iCs/>
          <w:noProof/>
          <w:u w:val="single"/>
        </w:rPr>
        <w:t>Generación de los informes necesarios</w:t>
      </w:r>
      <w:r>
        <w:rPr>
          <w:i/>
          <w:iCs/>
          <w:noProof/>
          <w:u w:val="single"/>
        </w:rPr>
        <w:t xml:space="preserve"> (int)</w:t>
      </w:r>
      <w:r w:rsidRPr="00690FE7">
        <w:rPr>
          <w:i/>
          <w:iCs/>
          <w:noProof/>
          <w:u w:val="single"/>
        </w:rPr>
        <w:t>.</w:t>
      </w:r>
      <w:r w:rsidRPr="00690FE7">
        <w:rPr>
          <w:noProof/>
        </w:rPr>
        <w:t xml:space="preserve"> El </w:t>
      </w:r>
      <w:r>
        <w:rPr>
          <w:noProof/>
        </w:rPr>
        <w:t>fin último</w:t>
      </w:r>
      <w:r w:rsidRPr="00690FE7">
        <w:rPr>
          <w:noProof/>
        </w:rPr>
        <w:t xml:space="preserve"> de esta aplicación es la elaboración de varios informes que serán de utilidad para la confección de los diferentes itinerarios de </w:t>
      </w:r>
      <w:r>
        <w:rPr>
          <w:noProof/>
        </w:rPr>
        <w:t>bachillerato</w:t>
      </w:r>
      <w:r w:rsidRPr="00690FE7">
        <w:rPr>
          <w:noProof/>
        </w:rPr>
        <w:t>. Tambi</w:t>
      </w:r>
      <w:r>
        <w:rPr>
          <w:noProof/>
        </w:rPr>
        <w:t>é</w:t>
      </w:r>
      <w:r w:rsidRPr="00690FE7">
        <w:rPr>
          <w:noProof/>
        </w:rPr>
        <w:t>n será</w:t>
      </w:r>
      <w:r>
        <w:rPr>
          <w:noProof/>
        </w:rPr>
        <w:t xml:space="preserve">n de utilidad </w:t>
      </w:r>
      <w:r w:rsidRPr="00690FE7">
        <w:rPr>
          <w:noProof/>
        </w:rPr>
        <w:t>otr</w:t>
      </w:r>
      <w:r>
        <w:rPr>
          <w:noProof/>
        </w:rPr>
        <w:t xml:space="preserve">os </w:t>
      </w:r>
      <w:r w:rsidRPr="00690FE7">
        <w:rPr>
          <w:noProof/>
        </w:rPr>
        <w:t>informes de menor relevancia para verificar la información cuando se constate la existencia de errores</w:t>
      </w:r>
      <w:r>
        <w:rPr>
          <w:noProof/>
        </w:rPr>
        <w:t xml:space="preserve"> en ella</w:t>
      </w:r>
      <w:r w:rsidRPr="00690FE7">
        <w:rPr>
          <w:noProof/>
        </w:rPr>
        <w:t>.</w:t>
      </w:r>
    </w:p>
    <w:p w14:paraId="55F40B71" w14:textId="44A1390F" w:rsidR="00326C21" w:rsidRDefault="00326C21" w:rsidP="00326C21">
      <w:pPr>
        <w:ind w:left="1418"/>
        <w:jc w:val="both"/>
        <w:rPr>
          <w:noProof/>
        </w:rPr>
      </w:pPr>
      <w:r>
        <w:rPr>
          <w:noProof/>
        </w:rPr>
        <w:t xml:space="preserve">10.1.- </w:t>
      </w:r>
      <w:r w:rsidR="00C1336F">
        <w:rPr>
          <w:noProof/>
        </w:rPr>
        <w:t>Listado de alumnos por modalidad y troncales</w:t>
      </w:r>
    </w:p>
    <w:p w14:paraId="3DABB02A" w14:textId="4D84893D" w:rsidR="00326C21" w:rsidRDefault="00C1336F" w:rsidP="00326C21">
      <w:pPr>
        <w:ind w:left="1418"/>
        <w:jc w:val="both"/>
        <w:rPr>
          <w:noProof/>
        </w:rPr>
      </w:pPr>
      <w:r>
        <w:rPr>
          <w:noProof/>
        </w:rPr>
        <w:t xml:space="preserve">10.2.- Listado de asignaturas específicas del itinerario </w:t>
      </w:r>
      <w:r w:rsidRPr="00C1336F">
        <w:rPr>
          <w:b/>
          <w:bCs/>
          <w:noProof/>
        </w:rPr>
        <w:t>científico</w:t>
      </w:r>
      <w:r>
        <w:rPr>
          <w:noProof/>
        </w:rPr>
        <w:t xml:space="preserve"> por orden de elección de más a menos elegida.</w:t>
      </w:r>
    </w:p>
    <w:p w14:paraId="3363B465" w14:textId="0A033F39" w:rsidR="00C1336F" w:rsidRDefault="00C1336F" w:rsidP="00C1336F">
      <w:pPr>
        <w:ind w:left="1418"/>
        <w:jc w:val="both"/>
        <w:rPr>
          <w:noProof/>
        </w:rPr>
      </w:pPr>
      <w:r>
        <w:rPr>
          <w:noProof/>
        </w:rPr>
        <w:t xml:space="preserve">10.3.- Listado de asignaturas específicas del itinerario </w:t>
      </w:r>
      <w:r w:rsidRPr="00C1336F">
        <w:rPr>
          <w:b/>
          <w:bCs/>
          <w:noProof/>
        </w:rPr>
        <w:t>tecnológico</w:t>
      </w:r>
      <w:r>
        <w:rPr>
          <w:noProof/>
        </w:rPr>
        <w:t xml:space="preserve"> por orden de elección de más a menos elegida.</w:t>
      </w:r>
    </w:p>
    <w:p w14:paraId="1DD24229" w14:textId="77777777" w:rsidR="009C47F9" w:rsidRDefault="00C1336F" w:rsidP="00326C21">
      <w:pPr>
        <w:ind w:left="1418"/>
        <w:jc w:val="both"/>
        <w:rPr>
          <w:noProof/>
        </w:rPr>
      </w:pPr>
      <w:r>
        <w:rPr>
          <w:noProof/>
        </w:rPr>
        <w:t>10.4.- Informe individual de cada alumno con su elección de asignaturas. (</w:t>
      </w:r>
      <w:r w:rsidR="009C47F9">
        <w:rPr>
          <w:noProof/>
        </w:rPr>
        <w:t>Tal cual él las cumplimentó en la encuesta, s</w:t>
      </w:r>
      <w:r>
        <w:rPr>
          <w:noProof/>
        </w:rPr>
        <w:t>in tener en cuenta</w:t>
      </w:r>
      <w:r w:rsidR="009C47F9">
        <w:rPr>
          <w:noProof/>
        </w:rPr>
        <w:t xml:space="preserve"> todavía la configuración definitiva de itinerarios.</w:t>
      </w:r>
    </w:p>
    <w:p w14:paraId="637EA6F6" w14:textId="59CDC644" w:rsidR="009C47F9" w:rsidRDefault="009C47F9" w:rsidP="009C47F9">
      <w:pPr>
        <w:ind w:left="1418"/>
        <w:jc w:val="both"/>
        <w:rPr>
          <w:noProof/>
        </w:rPr>
      </w:pPr>
      <w:r>
        <w:rPr>
          <w:noProof/>
        </w:rPr>
        <w:t>10.5.- Informe individual de cada alumno con las asignaturas de su elección conforme a los itinerarios que finalmente resulten de la elección de todos los alumnos. Lo que configurará su matrícula definitiva.</w:t>
      </w:r>
    </w:p>
    <w:p w14:paraId="5B07F5E9" w14:textId="46D781FF" w:rsidR="009C47F9" w:rsidRDefault="009C47F9" w:rsidP="009C47F9">
      <w:pPr>
        <w:ind w:left="1418"/>
        <w:jc w:val="both"/>
        <w:rPr>
          <w:noProof/>
        </w:rPr>
      </w:pPr>
      <w:r>
        <w:rPr>
          <w:noProof/>
        </w:rPr>
        <w:t>10.6.- Informe individual de alumno con todas sus solicitudes para aquellos que tengan más de una encuesta cumplimentada.</w:t>
      </w:r>
    </w:p>
    <w:p w14:paraId="46514578" w14:textId="3493B254" w:rsidR="00326C21" w:rsidRDefault="009C47F9" w:rsidP="00326C21">
      <w:pPr>
        <w:ind w:left="1418"/>
        <w:jc w:val="both"/>
        <w:rPr>
          <w:noProof/>
        </w:rPr>
      </w:pPr>
      <w:r>
        <w:rPr>
          <w:noProof/>
        </w:rPr>
        <w:t>10.7.- Listado de alumnos identificados documento distinto a DNI o NIE.</w:t>
      </w:r>
    </w:p>
    <w:p w14:paraId="212D1C3B" w14:textId="5F510122" w:rsidR="009C47F9" w:rsidRDefault="009C47F9" w:rsidP="00326C21">
      <w:pPr>
        <w:ind w:left="1418"/>
        <w:jc w:val="both"/>
        <w:rPr>
          <w:noProof/>
        </w:rPr>
      </w:pPr>
      <w:r>
        <w:rPr>
          <w:noProof/>
        </w:rPr>
        <w:t>10.8.- Listado de alumnos con DNI o NIE incorrectos.</w:t>
      </w:r>
    </w:p>
    <w:p w14:paraId="3BB58A5F" w14:textId="3E8A35F4" w:rsidR="009C47F9" w:rsidRDefault="009C47F9" w:rsidP="009C47F9">
      <w:pPr>
        <w:jc w:val="both"/>
        <w:rPr>
          <w:noProof/>
        </w:rPr>
      </w:pPr>
    </w:p>
    <w:p w14:paraId="5744AA81" w14:textId="004E010A" w:rsidR="009C47F9" w:rsidRDefault="009C47F9" w:rsidP="009C47F9">
      <w:pPr>
        <w:jc w:val="both"/>
        <w:rPr>
          <w:noProof/>
        </w:rPr>
      </w:pPr>
    </w:p>
    <w:p w14:paraId="4B8A9EDE" w14:textId="1FFD9A5F" w:rsidR="009C47F9" w:rsidRDefault="009C47F9">
      <w:pPr>
        <w:rPr>
          <w:noProof/>
        </w:rPr>
      </w:pPr>
      <w:r>
        <w:rPr>
          <w:noProof/>
        </w:rPr>
        <w:br w:type="page"/>
      </w:r>
    </w:p>
    <w:p w14:paraId="43B9DE86" w14:textId="43AF3540" w:rsidR="00C6554A" w:rsidRPr="009679B1" w:rsidRDefault="00FD0DFB" w:rsidP="00690FE7">
      <w:pPr>
        <w:pStyle w:val="Ttulo1"/>
        <w:jc w:val="both"/>
        <w:rPr>
          <w:noProof/>
        </w:rPr>
      </w:pPr>
      <w:r>
        <w:rPr>
          <w:noProof/>
        </w:rPr>
        <w:lastRenderedPageBreak/>
        <w:t>Diagrama de Clases</w:t>
      </w:r>
    </w:p>
    <w:p w14:paraId="5EB6E137" w14:textId="5B7252C6" w:rsidR="002C74C0" w:rsidRDefault="00EE7BFC" w:rsidP="00690FE7">
      <w:pPr>
        <w:jc w:val="both"/>
        <w:rPr>
          <w:noProof/>
        </w:rPr>
      </w:pPr>
      <w:r>
        <w:rPr>
          <w:noProof/>
        </w:rPr>
        <w:t>En base al estudio y análisis de la información de la descirpción del proyecto, p</w:t>
      </w:r>
      <w:r w:rsidR="00FD0DFB">
        <w:rPr>
          <w:noProof/>
        </w:rPr>
        <w:t xml:space="preserve">ara la elaboración del diagrama </w:t>
      </w:r>
      <w:r>
        <w:rPr>
          <w:noProof/>
        </w:rPr>
        <w:t xml:space="preserve">se necesitarán las </w:t>
      </w:r>
      <w:r w:rsidR="00DB69A7">
        <w:rPr>
          <w:noProof/>
        </w:rPr>
        <w:t>clases que se indican seguidamente.</w:t>
      </w:r>
    </w:p>
    <w:p w14:paraId="3227066B" w14:textId="31931149" w:rsidR="00EE7BFC" w:rsidRPr="00DB69A7" w:rsidRDefault="00DB69A7" w:rsidP="00690FE7">
      <w:pPr>
        <w:jc w:val="both"/>
        <w:rPr>
          <w:noProof/>
          <w:u w:val="single"/>
        </w:rPr>
      </w:pPr>
      <w:r w:rsidRPr="00DB69A7">
        <w:rPr>
          <w:noProof/>
          <w:u w:val="single"/>
        </w:rPr>
        <w:t xml:space="preserve">- De la disgregación del archivo </w:t>
      </w:r>
      <w:r>
        <w:rPr>
          <w:noProof/>
          <w:u w:val="single"/>
        </w:rPr>
        <w:t>“</w:t>
      </w:r>
      <w:r w:rsidRPr="00DB69A7">
        <w:rPr>
          <w:b/>
          <w:bCs/>
          <w:i/>
          <w:iCs/>
          <w:noProof/>
          <w:u w:val="single"/>
        </w:rPr>
        <w:t>datosAlumnosSigad</w:t>
      </w:r>
      <w:r>
        <w:rPr>
          <w:noProof/>
          <w:u w:val="single"/>
        </w:rPr>
        <w:t>”</w:t>
      </w:r>
    </w:p>
    <w:p w14:paraId="63062260" w14:textId="77777777" w:rsidR="00DB69A7" w:rsidRDefault="00FD0DFB" w:rsidP="00570F1E">
      <w:pPr>
        <w:spacing w:before="720"/>
        <w:jc w:val="both"/>
        <w:rPr>
          <w:noProof/>
        </w:rPr>
      </w:pPr>
      <w:r w:rsidRPr="00DB69A7">
        <w:rPr>
          <w:b/>
          <w:bCs/>
          <w:noProof/>
        </w:rPr>
        <w:t>PERSONA</w:t>
      </w:r>
      <w:r w:rsidR="00595935">
        <w:rPr>
          <w:noProof/>
        </w:rPr>
        <w:t xml:space="preserve">. </w:t>
      </w:r>
    </w:p>
    <w:p w14:paraId="31B118D0" w14:textId="0643DD73" w:rsidR="00FD0DFB" w:rsidRDefault="00570F1E" w:rsidP="00DB69A7">
      <w:pPr>
        <w:ind w:left="1134"/>
        <w:jc w:val="both"/>
        <w:rPr>
          <w:noProof/>
        </w:rPr>
      </w:pPr>
      <w:r>
        <w:rPr>
          <w:noProof/>
          <w:u w:val="single"/>
        </w:rPr>
        <w:t>A</w:t>
      </w:r>
      <w:r w:rsidR="00595935" w:rsidRPr="002E487D">
        <w:rPr>
          <w:noProof/>
          <w:u w:val="single"/>
        </w:rPr>
        <w:t>tributos</w:t>
      </w:r>
      <w:r w:rsidR="00DB69A7">
        <w:rPr>
          <w:noProof/>
        </w:rPr>
        <w:t>:</w:t>
      </w:r>
      <w:r w:rsidR="00595935">
        <w:rPr>
          <w:noProof/>
        </w:rPr>
        <w:t xml:space="preserve"> </w:t>
      </w:r>
      <w:r w:rsidR="00595935" w:rsidRPr="00DB69A7">
        <w:rPr>
          <w:b/>
          <w:bCs/>
          <w:noProof/>
        </w:rPr>
        <w:t>dni_nie</w:t>
      </w:r>
      <w:r w:rsidR="00595935">
        <w:rPr>
          <w:noProof/>
        </w:rPr>
        <w:t xml:space="preserve">, </w:t>
      </w:r>
      <w:r w:rsidR="00595935" w:rsidRPr="00DB69A7">
        <w:rPr>
          <w:b/>
          <w:bCs/>
          <w:noProof/>
        </w:rPr>
        <w:t>nombre</w:t>
      </w:r>
      <w:r w:rsidR="00595935">
        <w:rPr>
          <w:noProof/>
        </w:rPr>
        <w:t xml:space="preserve">, </w:t>
      </w:r>
      <w:r w:rsidR="00595935" w:rsidRPr="00DB69A7">
        <w:rPr>
          <w:b/>
          <w:bCs/>
          <w:noProof/>
        </w:rPr>
        <w:t>apellido</w:t>
      </w:r>
      <w:r w:rsidR="00DB69A7" w:rsidRPr="00DB69A7">
        <w:rPr>
          <w:b/>
          <w:bCs/>
          <w:noProof/>
        </w:rPr>
        <w:t>Uno</w:t>
      </w:r>
      <w:r w:rsidR="00595935">
        <w:rPr>
          <w:noProof/>
        </w:rPr>
        <w:t xml:space="preserve">, </w:t>
      </w:r>
      <w:r w:rsidR="00595935" w:rsidRPr="00DB69A7">
        <w:rPr>
          <w:b/>
          <w:bCs/>
          <w:noProof/>
        </w:rPr>
        <w:t>apellido</w:t>
      </w:r>
      <w:r w:rsidR="00DB69A7" w:rsidRPr="00DB69A7">
        <w:rPr>
          <w:b/>
          <w:bCs/>
          <w:noProof/>
        </w:rPr>
        <w:t>Dos</w:t>
      </w:r>
      <w:r w:rsidR="00DB69A7">
        <w:rPr>
          <w:noProof/>
        </w:rPr>
        <w:t xml:space="preserve">, </w:t>
      </w:r>
      <w:r w:rsidR="002E487D" w:rsidRPr="002E487D">
        <w:rPr>
          <w:b/>
          <w:bCs/>
          <w:noProof/>
        </w:rPr>
        <w:t>fechaNac</w:t>
      </w:r>
      <w:r w:rsidR="002E487D">
        <w:rPr>
          <w:noProof/>
        </w:rPr>
        <w:t xml:space="preserve">, </w:t>
      </w:r>
      <w:r w:rsidR="00DB69A7" w:rsidRPr="00DB69A7">
        <w:rPr>
          <w:b/>
          <w:bCs/>
          <w:noProof/>
        </w:rPr>
        <w:t>tipoPersona</w:t>
      </w:r>
      <w:r w:rsidR="00DB69A7">
        <w:rPr>
          <w:noProof/>
        </w:rPr>
        <w:t>.</w:t>
      </w:r>
    </w:p>
    <w:p w14:paraId="719ED00D" w14:textId="39C94815" w:rsidR="00DB69A7" w:rsidRDefault="00570F1E" w:rsidP="00DB69A7">
      <w:pPr>
        <w:ind w:left="1134"/>
        <w:jc w:val="both"/>
        <w:rPr>
          <w:noProof/>
        </w:rPr>
      </w:pPr>
      <w:r>
        <w:rPr>
          <w:noProof/>
        </w:rPr>
        <w:t>M</w:t>
      </w:r>
      <w:r w:rsidR="00DB69A7" w:rsidRPr="002E487D">
        <w:rPr>
          <w:noProof/>
          <w:u w:val="single"/>
        </w:rPr>
        <w:t>étodos</w:t>
      </w:r>
      <w:r w:rsidR="00DB69A7">
        <w:rPr>
          <w:noProof/>
        </w:rPr>
        <w:t xml:space="preserve">: </w:t>
      </w:r>
      <w:r w:rsidR="002E487D" w:rsidRPr="00456FC0">
        <w:rPr>
          <w:b/>
          <w:bCs/>
          <w:noProof/>
        </w:rPr>
        <w:t>setPersona()</w:t>
      </w:r>
      <w:r w:rsidR="002577D6">
        <w:rPr>
          <w:noProof/>
        </w:rPr>
        <w:t>.</w:t>
      </w:r>
    </w:p>
    <w:p w14:paraId="365AD6CE" w14:textId="77777777" w:rsidR="00DB69A7" w:rsidRDefault="00FD0DFB" w:rsidP="00570F1E">
      <w:pPr>
        <w:spacing w:before="720"/>
        <w:jc w:val="both"/>
        <w:rPr>
          <w:noProof/>
        </w:rPr>
      </w:pPr>
      <w:r w:rsidRPr="00DB69A7">
        <w:rPr>
          <w:b/>
          <w:bCs/>
          <w:noProof/>
        </w:rPr>
        <w:t>ALUMNO</w:t>
      </w:r>
      <w:r w:rsidR="00595935">
        <w:rPr>
          <w:noProof/>
        </w:rPr>
        <w:t>.</w:t>
      </w:r>
      <w:r w:rsidR="00DB69A7">
        <w:rPr>
          <w:noProof/>
        </w:rPr>
        <w:t xml:space="preserve"> </w:t>
      </w:r>
      <w:r w:rsidR="00595935">
        <w:rPr>
          <w:noProof/>
        </w:rPr>
        <w:t>Extiende de la clase Persona</w:t>
      </w:r>
      <w:r w:rsidR="00DB69A7">
        <w:rPr>
          <w:noProof/>
        </w:rPr>
        <w:t>.</w:t>
      </w:r>
    </w:p>
    <w:p w14:paraId="203E7D3B" w14:textId="0681F646" w:rsidR="00FD0DFB" w:rsidRDefault="00570F1E" w:rsidP="00DB69A7">
      <w:pPr>
        <w:ind w:left="1134"/>
        <w:jc w:val="both"/>
        <w:rPr>
          <w:noProof/>
        </w:rPr>
      </w:pPr>
      <w:r>
        <w:rPr>
          <w:noProof/>
        </w:rPr>
        <w:t>A</w:t>
      </w:r>
      <w:r w:rsidR="00DB69A7" w:rsidRPr="00456FC0">
        <w:rPr>
          <w:noProof/>
          <w:u w:val="single"/>
        </w:rPr>
        <w:t>tributos</w:t>
      </w:r>
      <w:r w:rsidR="00DB69A7">
        <w:rPr>
          <w:noProof/>
        </w:rPr>
        <w:t xml:space="preserve">: </w:t>
      </w:r>
      <w:r w:rsidR="00DB69A7" w:rsidRPr="002E487D">
        <w:rPr>
          <w:b/>
          <w:bCs/>
          <w:noProof/>
        </w:rPr>
        <w:t>dni_nie</w:t>
      </w:r>
      <w:r w:rsidR="00DB69A7">
        <w:rPr>
          <w:noProof/>
        </w:rPr>
        <w:t xml:space="preserve">, </w:t>
      </w:r>
      <w:r w:rsidR="00DB69A7" w:rsidRPr="002E487D">
        <w:rPr>
          <w:b/>
          <w:bCs/>
          <w:noProof/>
        </w:rPr>
        <w:t>nGir</w:t>
      </w:r>
      <w:r w:rsidR="00DB69A7">
        <w:rPr>
          <w:noProof/>
        </w:rPr>
        <w:t xml:space="preserve">, </w:t>
      </w:r>
      <w:r w:rsidR="00DB69A7" w:rsidRPr="002E487D">
        <w:rPr>
          <w:b/>
          <w:bCs/>
          <w:noProof/>
        </w:rPr>
        <w:t>idAlumno</w:t>
      </w:r>
      <w:r w:rsidR="00DB69A7">
        <w:rPr>
          <w:noProof/>
        </w:rPr>
        <w:t xml:space="preserve">, </w:t>
      </w:r>
      <w:r w:rsidR="00DB69A7" w:rsidRPr="002E487D">
        <w:rPr>
          <w:b/>
          <w:bCs/>
          <w:noProof/>
        </w:rPr>
        <w:t>idFicha</w:t>
      </w:r>
      <w:r w:rsidR="00DB69A7">
        <w:rPr>
          <w:noProof/>
        </w:rPr>
        <w:t xml:space="preserve">, </w:t>
      </w:r>
      <w:r w:rsidR="00DB69A7" w:rsidRPr="002E487D">
        <w:rPr>
          <w:b/>
          <w:bCs/>
          <w:noProof/>
        </w:rPr>
        <w:t>idAlumnoCentro</w:t>
      </w:r>
      <w:r w:rsidR="00DB69A7">
        <w:rPr>
          <w:noProof/>
        </w:rPr>
        <w:t xml:space="preserve">, </w:t>
      </w:r>
      <w:r w:rsidR="00DB69A7" w:rsidRPr="00456FC0">
        <w:rPr>
          <w:b/>
          <w:bCs/>
          <w:noProof/>
        </w:rPr>
        <w:t>idInternoCentro</w:t>
      </w:r>
      <w:r w:rsidR="00DB69A7">
        <w:rPr>
          <w:noProof/>
        </w:rPr>
        <w:t xml:space="preserve">, </w:t>
      </w:r>
      <w:r w:rsidR="00DB69A7" w:rsidRPr="00456FC0">
        <w:rPr>
          <w:b/>
          <w:bCs/>
          <w:noProof/>
        </w:rPr>
        <w:t>sexo</w:t>
      </w:r>
      <w:r w:rsidR="00DB69A7">
        <w:rPr>
          <w:noProof/>
        </w:rPr>
        <w:t xml:space="preserve">, </w:t>
      </w:r>
      <w:r w:rsidR="00DB69A7" w:rsidRPr="00456FC0">
        <w:rPr>
          <w:b/>
          <w:bCs/>
          <w:noProof/>
        </w:rPr>
        <w:t>nuss</w:t>
      </w:r>
      <w:r w:rsidR="00DB69A7">
        <w:rPr>
          <w:noProof/>
        </w:rPr>
        <w:t xml:space="preserve">, </w:t>
      </w:r>
      <w:r w:rsidR="00DB69A7" w:rsidRPr="00456FC0">
        <w:rPr>
          <w:b/>
          <w:bCs/>
          <w:noProof/>
        </w:rPr>
        <w:t>localidadNac</w:t>
      </w:r>
      <w:r w:rsidR="00DB69A7">
        <w:rPr>
          <w:noProof/>
        </w:rPr>
        <w:t xml:space="preserve">, </w:t>
      </w:r>
      <w:r w:rsidR="00DB69A7" w:rsidRPr="00456FC0">
        <w:rPr>
          <w:b/>
          <w:bCs/>
          <w:noProof/>
        </w:rPr>
        <w:t>municipioNac</w:t>
      </w:r>
      <w:r w:rsidR="00DB69A7">
        <w:rPr>
          <w:noProof/>
        </w:rPr>
        <w:t xml:space="preserve">, </w:t>
      </w:r>
      <w:r w:rsidR="00DB69A7" w:rsidRPr="00456FC0">
        <w:rPr>
          <w:b/>
          <w:bCs/>
          <w:noProof/>
        </w:rPr>
        <w:t>provinciaNac</w:t>
      </w:r>
      <w:r w:rsidR="00DB69A7">
        <w:rPr>
          <w:noProof/>
        </w:rPr>
        <w:t xml:space="preserve">, </w:t>
      </w:r>
      <w:r w:rsidR="00DB69A7" w:rsidRPr="00456FC0">
        <w:rPr>
          <w:b/>
          <w:bCs/>
          <w:noProof/>
        </w:rPr>
        <w:t>paisNac</w:t>
      </w:r>
      <w:r w:rsidR="00DB69A7">
        <w:rPr>
          <w:noProof/>
        </w:rPr>
        <w:t xml:space="preserve">, </w:t>
      </w:r>
      <w:r w:rsidR="00DB69A7" w:rsidRPr="00456FC0">
        <w:rPr>
          <w:b/>
          <w:bCs/>
          <w:noProof/>
        </w:rPr>
        <w:t>nacionalidad</w:t>
      </w:r>
      <w:r w:rsidR="00456FC0">
        <w:rPr>
          <w:noProof/>
        </w:rPr>
        <w:t xml:space="preserve">, </w:t>
      </w:r>
      <w:r w:rsidR="00456FC0" w:rsidRPr="00456FC0">
        <w:rPr>
          <w:b/>
          <w:bCs/>
          <w:noProof/>
        </w:rPr>
        <w:t>tel</w:t>
      </w:r>
      <w:r w:rsidR="00456FC0">
        <w:rPr>
          <w:b/>
          <w:bCs/>
          <w:noProof/>
        </w:rPr>
        <w:t>fnoSos</w:t>
      </w:r>
      <w:r w:rsidR="00C9207D">
        <w:rPr>
          <w:b/>
          <w:bCs/>
          <w:noProof/>
        </w:rPr>
        <w:t>,</w:t>
      </w:r>
      <w:r w:rsidR="00C9207D" w:rsidRPr="00C9207D">
        <w:rPr>
          <w:noProof/>
        </w:rPr>
        <w:t xml:space="preserve"> </w:t>
      </w:r>
      <w:r w:rsidR="00C9207D">
        <w:rPr>
          <w:noProof/>
        </w:rPr>
        <w:t>t</w:t>
      </w:r>
      <w:r w:rsidR="00C9207D">
        <w:rPr>
          <w:b/>
          <w:bCs/>
          <w:noProof/>
        </w:rPr>
        <w:t>elfnoUno</w:t>
      </w:r>
      <w:r w:rsidR="00C9207D" w:rsidRPr="002577D6">
        <w:rPr>
          <w:noProof/>
        </w:rPr>
        <w:t>,</w:t>
      </w:r>
      <w:r w:rsidR="00C9207D">
        <w:rPr>
          <w:b/>
          <w:bCs/>
          <w:noProof/>
        </w:rPr>
        <w:t xml:space="preserve"> telfnoDos</w:t>
      </w:r>
      <w:r w:rsidR="00C9207D" w:rsidRPr="002577D6">
        <w:rPr>
          <w:noProof/>
        </w:rPr>
        <w:t>,</w:t>
      </w:r>
      <w:r w:rsidR="00C9207D">
        <w:rPr>
          <w:b/>
          <w:bCs/>
          <w:noProof/>
        </w:rPr>
        <w:t xml:space="preserve"> email</w:t>
      </w:r>
      <w:r w:rsidR="002E487D">
        <w:rPr>
          <w:noProof/>
        </w:rPr>
        <w:t>.</w:t>
      </w:r>
    </w:p>
    <w:p w14:paraId="53B07901" w14:textId="1E2E9003" w:rsidR="002E487D" w:rsidRDefault="00570F1E" w:rsidP="00DB69A7">
      <w:pPr>
        <w:ind w:left="1134"/>
        <w:jc w:val="both"/>
        <w:rPr>
          <w:noProof/>
        </w:rPr>
      </w:pPr>
      <w:r>
        <w:rPr>
          <w:noProof/>
        </w:rPr>
        <w:t>M</w:t>
      </w:r>
      <w:r w:rsidR="002E487D" w:rsidRPr="002E487D">
        <w:rPr>
          <w:noProof/>
          <w:u w:val="single"/>
        </w:rPr>
        <w:t>étodos</w:t>
      </w:r>
      <w:r w:rsidR="002E487D">
        <w:rPr>
          <w:noProof/>
        </w:rPr>
        <w:t xml:space="preserve">: </w:t>
      </w:r>
      <w:r w:rsidR="002E487D" w:rsidRPr="00456FC0">
        <w:rPr>
          <w:b/>
          <w:bCs/>
          <w:noProof/>
        </w:rPr>
        <w:t>setAlumno()</w:t>
      </w:r>
      <w:r w:rsidR="00C9207D">
        <w:rPr>
          <w:b/>
          <w:bCs/>
          <w:noProof/>
        </w:rPr>
        <w:t>, getAlumno()</w:t>
      </w:r>
      <w:r w:rsidR="002577D6">
        <w:rPr>
          <w:noProof/>
        </w:rPr>
        <w:t>.</w:t>
      </w:r>
    </w:p>
    <w:p w14:paraId="64AF1295" w14:textId="2E3E15EC" w:rsidR="00432C36" w:rsidRDefault="00432C36" w:rsidP="00570F1E">
      <w:pPr>
        <w:spacing w:before="720"/>
        <w:jc w:val="both"/>
        <w:rPr>
          <w:noProof/>
        </w:rPr>
      </w:pPr>
      <w:r w:rsidRPr="00432C36">
        <w:rPr>
          <w:b/>
          <w:bCs/>
          <w:noProof/>
        </w:rPr>
        <w:t>FAMILIAR_ALUMNO</w:t>
      </w:r>
      <w:r>
        <w:rPr>
          <w:noProof/>
        </w:rPr>
        <w:t xml:space="preserve">. Necesaria para la relación entre las clases </w:t>
      </w:r>
      <w:r w:rsidR="00CC6757">
        <w:rPr>
          <w:noProof/>
        </w:rPr>
        <w:t>F</w:t>
      </w:r>
      <w:r>
        <w:rPr>
          <w:noProof/>
        </w:rPr>
        <w:t xml:space="preserve">amiliar y </w:t>
      </w:r>
      <w:r w:rsidR="00CC6757">
        <w:rPr>
          <w:noProof/>
        </w:rPr>
        <w:t>A</w:t>
      </w:r>
      <w:r>
        <w:rPr>
          <w:noProof/>
        </w:rPr>
        <w:t>lumno, ya que un familiar puede serlo de más de un alumno, si éstos son hermanos</w:t>
      </w:r>
      <w:r w:rsidR="00CC6757">
        <w:rPr>
          <w:noProof/>
        </w:rPr>
        <w:t>,</w:t>
      </w:r>
      <w:r>
        <w:rPr>
          <w:noProof/>
        </w:rPr>
        <w:t xml:space="preserve"> por ejemplo, y </w:t>
      </w:r>
      <w:r w:rsidR="00570F1E">
        <w:rPr>
          <w:noProof/>
        </w:rPr>
        <w:t xml:space="preserve">que </w:t>
      </w:r>
      <w:r>
        <w:rPr>
          <w:noProof/>
        </w:rPr>
        <w:t>un alumno puede no tener nigún familiar, caso de los mayores de edad, o tener varios familiares, caso de tener al padre y a la madre</w:t>
      </w:r>
      <w:r w:rsidR="00570F1E">
        <w:rPr>
          <w:noProof/>
        </w:rPr>
        <w:t xml:space="preserve"> al mismo tiempo</w:t>
      </w:r>
      <w:r>
        <w:rPr>
          <w:noProof/>
        </w:rPr>
        <w:t>, que es lo más habitual.</w:t>
      </w:r>
    </w:p>
    <w:p w14:paraId="517B49CD" w14:textId="0DCBEBC1" w:rsidR="00432C36" w:rsidRDefault="00570F1E" w:rsidP="00432C36">
      <w:pPr>
        <w:ind w:left="1134"/>
        <w:jc w:val="both"/>
        <w:rPr>
          <w:noProof/>
        </w:rPr>
      </w:pPr>
      <w:r>
        <w:rPr>
          <w:noProof/>
        </w:rPr>
        <w:t>A</w:t>
      </w:r>
      <w:r w:rsidR="00432C36" w:rsidRPr="00456FC0">
        <w:rPr>
          <w:noProof/>
          <w:u w:val="single"/>
        </w:rPr>
        <w:t>tributos</w:t>
      </w:r>
      <w:r w:rsidR="00432C36">
        <w:rPr>
          <w:noProof/>
        </w:rPr>
        <w:t xml:space="preserve">: </w:t>
      </w:r>
      <w:r w:rsidR="00432C36" w:rsidRPr="002E487D">
        <w:rPr>
          <w:b/>
          <w:bCs/>
          <w:noProof/>
        </w:rPr>
        <w:t>dni_nie</w:t>
      </w:r>
      <w:r w:rsidR="00432C36">
        <w:rPr>
          <w:b/>
          <w:bCs/>
          <w:noProof/>
        </w:rPr>
        <w:t>(familiar)</w:t>
      </w:r>
      <w:r w:rsidR="00432C36" w:rsidRPr="00432C36">
        <w:rPr>
          <w:noProof/>
        </w:rPr>
        <w:t xml:space="preserve"> y </w:t>
      </w:r>
      <w:r w:rsidR="00432C36">
        <w:rPr>
          <w:b/>
          <w:bCs/>
          <w:noProof/>
        </w:rPr>
        <w:t>dni_nie(alumno).</w:t>
      </w:r>
    </w:p>
    <w:p w14:paraId="4A9E7AEE" w14:textId="41CD1745" w:rsidR="00CC6757" w:rsidRDefault="00570F1E" w:rsidP="00CC6757">
      <w:pPr>
        <w:ind w:left="1134"/>
        <w:jc w:val="both"/>
        <w:rPr>
          <w:noProof/>
        </w:rPr>
      </w:pPr>
      <w:r>
        <w:rPr>
          <w:noProof/>
        </w:rPr>
        <w:t>M</w:t>
      </w:r>
      <w:r w:rsidR="00CC6757" w:rsidRPr="002E487D">
        <w:rPr>
          <w:noProof/>
          <w:u w:val="single"/>
        </w:rPr>
        <w:t>étodos</w:t>
      </w:r>
      <w:r w:rsidR="00CC6757">
        <w:rPr>
          <w:noProof/>
        </w:rPr>
        <w:t xml:space="preserve">: </w:t>
      </w:r>
      <w:r w:rsidR="00CC6757" w:rsidRPr="00456FC0">
        <w:rPr>
          <w:b/>
          <w:bCs/>
          <w:noProof/>
        </w:rPr>
        <w:t>set</w:t>
      </w:r>
      <w:r w:rsidR="00CC6757">
        <w:rPr>
          <w:b/>
          <w:bCs/>
          <w:noProof/>
        </w:rPr>
        <w:t>Familiar</w:t>
      </w:r>
      <w:r w:rsidR="00CC6757" w:rsidRPr="00456FC0">
        <w:rPr>
          <w:b/>
          <w:bCs/>
          <w:noProof/>
        </w:rPr>
        <w:t>Alumno()</w:t>
      </w:r>
      <w:r w:rsidR="00CC6757">
        <w:rPr>
          <w:b/>
          <w:bCs/>
          <w:noProof/>
        </w:rPr>
        <w:t>, getFamiliarAlumno()</w:t>
      </w:r>
      <w:r w:rsidR="00CC6757">
        <w:rPr>
          <w:noProof/>
        </w:rPr>
        <w:t>.</w:t>
      </w:r>
    </w:p>
    <w:p w14:paraId="64B7D6EE" w14:textId="0ABE5205" w:rsidR="00FD0DFB" w:rsidRDefault="00FD0DFB" w:rsidP="00570F1E">
      <w:pPr>
        <w:spacing w:before="720"/>
        <w:jc w:val="both"/>
        <w:rPr>
          <w:noProof/>
        </w:rPr>
      </w:pPr>
      <w:r w:rsidRPr="00456FC0">
        <w:rPr>
          <w:b/>
          <w:bCs/>
          <w:noProof/>
        </w:rPr>
        <w:t>FAMILIAR</w:t>
      </w:r>
      <w:r w:rsidR="00595935">
        <w:rPr>
          <w:noProof/>
        </w:rPr>
        <w:t>. Extiende de la clase Persona</w:t>
      </w:r>
      <w:r w:rsidR="002E487D">
        <w:rPr>
          <w:noProof/>
        </w:rPr>
        <w:t>.</w:t>
      </w:r>
    </w:p>
    <w:p w14:paraId="6AF5E675" w14:textId="5D6BEAC9" w:rsidR="002E487D" w:rsidRDefault="00570F1E" w:rsidP="002E487D">
      <w:pPr>
        <w:ind w:left="1134"/>
        <w:jc w:val="both"/>
        <w:rPr>
          <w:noProof/>
        </w:rPr>
      </w:pPr>
      <w:r>
        <w:rPr>
          <w:noProof/>
        </w:rPr>
        <w:t>A</w:t>
      </w:r>
      <w:r w:rsidR="002E487D" w:rsidRPr="00456FC0">
        <w:rPr>
          <w:noProof/>
          <w:u w:val="single"/>
        </w:rPr>
        <w:t>tributos</w:t>
      </w:r>
      <w:r w:rsidR="002E487D">
        <w:rPr>
          <w:noProof/>
        </w:rPr>
        <w:t xml:space="preserve">: </w:t>
      </w:r>
      <w:r w:rsidR="002E487D" w:rsidRPr="002E487D">
        <w:rPr>
          <w:b/>
          <w:bCs/>
          <w:noProof/>
        </w:rPr>
        <w:t>dni_nie</w:t>
      </w:r>
      <w:r w:rsidR="002E487D">
        <w:rPr>
          <w:noProof/>
        </w:rPr>
        <w:t xml:space="preserve">, </w:t>
      </w:r>
      <w:r w:rsidR="00C9207D">
        <w:rPr>
          <w:noProof/>
        </w:rPr>
        <w:t xml:space="preserve">, </w:t>
      </w:r>
      <w:r w:rsidR="00C9207D">
        <w:rPr>
          <w:b/>
          <w:bCs/>
          <w:noProof/>
        </w:rPr>
        <w:t>telfnoUno</w:t>
      </w:r>
      <w:r w:rsidR="00C9207D" w:rsidRPr="002577D6">
        <w:rPr>
          <w:noProof/>
        </w:rPr>
        <w:t>,</w:t>
      </w:r>
      <w:r w:rsidR="00C9207D">
        <w:rPr>
          <w:b/>
          <w:bCs/>
          <w:noProof/>
        </w:rPr>
        <w:t xml:space="preserve"> telfnoDos</w:t>
      </w:r>
      <w:r w:rsidR="00C9207D" w:rsidRPr="002577D6">
        <w:rPr>
          <w:noProof/>
        </w:rPr>
        <w:t>,</w:t>
      </w:r>
      <w:r w:rsidR="00C9207D">
        <w:rPr>
          <w:b/>
          <w:bCs/>
          <w:noProof/>
        </w:rPr>
        <w:t xml:space="preserve"> email,</w:t>
      </w:r>
      <w:r w:rsidR="00C9207D" w:rsidRPr="00456FC0">
        <w:rPr>
          <w:b/>
          <w:bCs/>
          <w:noProof/>
        </w:rPr>
        <w:t xml:space="preserve"> </w:t>
      </w:r>
      <w:r w:rsidR="00456FC0" w:rsidRPr="00456FC0">
        <w:rPr>
          <w:b/>
          <w:bCs/>
          <w:noProof/>
        </w:rPr>
        <w:t>autorizadoEnSigad</w:t>
      </w:r>
      <w:r w:rsidR="00456FC0">
        <w:rPr>
          <w:noProof/>
        </w:rPr>
        <w:t xml:space="preserve">, </w:t>
      </w:r>
      <w:r w:rsidR="00456FC0" w:rsidRPr="00456FC0">
        <w:rPr>
          <w:b/>
          <w:bCs/>
          <w:noProof/>
        </w:rPr>
        <w:t>conviveConAlumno</w:t>
      </w:r>
      <w:r w:rsidR="00C9207D">
        <w:rPr>
          <w:b/>
          <w:bCs/>
          <w:noProof/>
        </w:rPr>
        <w:t>.</w:t>
      </w:r>
    </w:p>
    <w:p w14:paraId="2E9A01EC" w14:textId="0A2535B2" w:rsidR="00456FC0" w:rsidRDefault="00570F1E" w:rsidP="00456FC0">
      <w:pPr>
        <w:ind w:left="1134"/>
        <w:jc w:val="both"/>
        <w:rPr>
          <w:noProof/>
        </w:rPr>
      </w:pPr>
      <w:r>
        <w:rPr>
          <w:noProof/>
        </w:rPr>
        <w:t>M</w:t>
      </w:r>
      <w:r w:rsidR="00456FC0" w:rsidRPr="002E487D">
        <w:rPr>
          <w:noProof/>
          <w:u w:val="single"/>
        </w:rPr>
        <w:t>étodos</w:t>
      </w:r>
      <w:r w:rsidR="00456FC0">
        <w:rPr>
          <w:noProof/>
        </w:rPr>
        <w:t xml:space="preserve">: </w:t>
      </w:r>
      <w:r w:rsidR="00456FC0" w:rsidRPr="00456FC0">
        <w:rPr>
          <w:b/>
          <w:bCs/>
          <w:noProof/>
        </w:rPr>
        <w:t>set</w:t>
      </w:r>
      <w:r w:rsidR="00456FC0">
        <w:rPr>
          <w:b/>
          <w:bCs/>
          <w:noProof/>
        </w:rPr>
        <w:t>Familiar</w:t>
      </w:r>
      <w:r w:rsidR="00CC6757" w:rsidRPr="00456FC0">
        <w:rPr>
          <w:b/>
          <w:bCs/>
          <w:noProof/>
        </w:rPr>
        <w:t xml:space="preserve"> </w:t>
      </w:r>
      <w:r w:rsidR="00456FC0" w:rsidRPr="00456FC0">
        <w:rPr>
          <w:b/>
          <w:bCs/>
          <w:noProof/>
        </w:rPr>
        <w:t>()</w:t>
      </w:r>
      <w:r w:rsidR="00C9207D">
        <w:rPr>
          <w:b/>
          <w:bCs/>
          <w:noProof/>
        </w:rPr>
        <w:t>, getFamiliar</w:t>
      </w:r>
      <w:r w:rsidR="00CC6757">
        <w:rPr>
          <w:b/>
          <w:bCs/>
          <w:noProof/>
        </w:rPr>
        <w:t xml:space="preserve"> </w:t>
      </w:r>
      <w:r w:rsidR="00C9207D">
        <w:rPr>
          <w:b/>
          <w:bCs/>
          <w:noProof/>
        </w:rPr>
        <w:t>()</w:t>
      </w:r>
      <w:r w:rsidR="002577D6">
        <w:rPr>
          <w:noProof/>
        </w:rPr>
        <w:t>.</w:t>
      </w:r>
    </w:p>
    <w:p w14:paraId="23D031F2" w14:textId="77777777" w:rsidR="00570F1E" w:rsidRDefault="00570F1E" w:rsidP="00570F1E">
      <w:pPr>
        <w:spacing w:before="720"/>
        <w:jc w:val="both"/>
        <w:rPr>
          <w:b/>
          <w:bCs/>
          <w:noProof/>
        </w:rPr>
      </w:pPr>
    </w:p>
    <w:p w14:paraId="425D5160" w14:textId="0B2BA11B" w:rsidR="002E487D" w:rsidRDefault="002E487D" w:rsidP="00570F1E">
      <w:pPr>
        <w:spacing w:before="720"/>
        <w:jc w:val="both"/>
        <w:rPr>
          <w:noProof/>
        </w:rPr>
      </w:pPr>
      <w:r w:rsidRPr="00456FC0">
        <w:rPr>
          <w:b/>
          <w:bCs/>
          <w:noProof/>
        </w:rPr>
        <w:lastRenderedPageBreak/>
        <w:t>DOMICILIO</w:t>
      </w:r>
      <w:r w:rsidR="00456FC0">
        <w:rPr>
          <w:noProof/>
        </w:rPr>
        <w:t>.</w:t>
      </w:r>
    </w:p>
    <w:p w14:paraId="023F6437" w14:textId="33C6E8CE" w:rsidR="00456FC0" w:rsidRDefault="00570F1E" w:rsidP="00456FC0">
      <w:pPr>
        <w:ind w:left="1134"/>
        <w:jc w:val="both"/>
        <w:rPr>
          <w:noProof/>
        </w:rPr>
      </w:pPr>
      <w:r>
        <w:rPr>
          <w:noProof/>
        </w:rPr>
        <w:t>A</w:t>
      </w:r>
      <w:r w:rsidR="00456FC0" w:rsidRPr="00456FC0">
        <w:rPr>
          <w:noProof/>
          <w:u w:val="single"/>
        </w:rPr>
        <w:t>tributos</w:t>
      </w:r>
      <w:r w:rsidR="00456FC0">
        <w:rPr>
          <w:noProof/>
        </w:rPr>
        <w:t xml:space="preserve">: </w:t>
      </w:r>
      <w:r w:rsidR="00456FC0" w:rsidRPr="002E487D">
        <w:rPr>
          <w:b/>
          <w:bCs/>
          <w:noProof/>
        </w:rPr>
        <w:t>dni_nie</w:t>
      </w:r>
      <w:r w:rsidR="00456FC0">
        <w:rPr>
          <w:noProof/>
        </w:rPr>
        <w:t xml:space="preserve">, </w:t>
      </w:r>
      <w:r w:rsidR="00456FC0">
        <w:rPr>
          <w:b/>
          <w:bCs/>
          <w:noProof/>
        </w:rPr>
        <w:t>domicilio</w:t>
      </w:r>
      <w:r w:rsidR="00456FC0" w:rsidRPr="002577D6">
        <w:rPr>
          <w:noProof/>
        </w:rPr>
        <w:t>,</w:t>
      </w:r>
      <w:r w:rsidR="002577D6">
        <w:rPr>
          <w:noProof/>
        </w:rPr>
        <w:t xml:space="preserve"> </w:t>
      </w:r>
      <w:r w:rsidR="00456FC0">
        <w:rPr>
          <w:b/>
          <w:bCs/>
          <w:noProof/>
        </w:rPr>
        <w:t>restoDomicilio</w:t>
      </w:r>
      <w:r w:rsidR="00456FC0" w:rsidRPr="002577D6">
        <w:rPr>
          <w:noProof/>
        </w:rPr>
        <w:t>,</w:t>
      </w:r>
      <w:r w:rsidR="00456FC0">
        <w:rPr>
          <w:b/>
          <w:bCs/>
          <w:noProof/>
        </w:rPr>
        <w:t xml:space="preserve"> codPostal, localidad</w:t>
      </w:r>
      <w:r w:rsidR="00456FC0" w:rsidRPr="002577D6">
        <w:rPr>
          <w:noProof/>
        </w:rPr>
        <w:t>,</w:t>
      </w:r>
      <w:r w:rsidR="00456FC0">
        <w:rPr>
          <w:b/>
          <w:bCs/>
          <w:noProof/>
        </w:rPr>
        <w:t xml:space="preserve"> municipio</w:t>
      </w:r>
      <w:r w:rsidR="00456FC0" w:rsidRPr="002577D6">
        <w:rPr>
          <w:noProof/>
        </w:rPr>
        <w:t>,</w:t>
      </w:r>
      <w:r w:rsidR="00456FC0">
        <w:rPr>
          <w:b/>
          <w:bCs/>
          <w:noProof/>
        </w:rPr>
        <w:t xml:space="preserve"> provincia</w:t>
      </w:r>
      <w:r w:rsidR="002577D6" w:rsidRPr="002577D6">
        <w:rPr>
          <w:noProof/>
        </w:rPr>
        <w:t>.</w:t>
      </w:r>
    </w:p>
    <w:p w14:paraId="6CF02238" w14:textId="2414B09C" w:rsidR="002E487D" w:rsidRDefault="00570F1E" w:rsidP="00456FC0">
      <w:pPr>
        <w:ind w:left="1134"/>
        <w:jc w:val="both"/>
        <w:rPr>
          <w:noProof/>
        </w:rPr>
      </w:pPr>
      <w:r>
        <w:rPr>
          <w:noProof/>
        </w:rPr>
        <w:t>M</w:t>
      </w:r>
      <w:bookmarkStart w:id="0" w:name="_GoBack"/>
      <w:bookmarkEnd w:id="0"/>
      <w:r w:rsidR="00456FC0" w:rsidRPr="002E487D">
        <w:rPr>
          <w:noProof/>
          <w:u w:val="single"/>
        </w:rPr>
        <w:t>étodos</w:t>
      </w:r>
      <w:r w:rsidR="00456FC0">
        <w:rPr>
          <w:noProof/>
        </w:rPr>
        <w:t xml:space="preserve">: </w:t>
      </w:r>
      <w:r w:rsidR="00456FC0" w:rsidRPr="00456FC0">
        <w:rPr>
          <w:b/>
          <w:bCs/>
          <w:noProof/>
        </w:rPr>
        <w:t>set</w:t>
      </w:r>
      <w:r w:rsidR="002577D6">
        <w:rPr>
          <w:b/>
          <w:bCs/>
          <w:noProof/>
        </w:rPr>
        <w:t>Domicilio</w:t>
      </w:r>
      <w:r w:rsidR="00456FC0" w:rsidRPr="00456FC0">
        <w:rPr>
          <w:b/>
          <w:bCs/>
          <w:noProof/>
        </w:rPr>
        <w:t>()</w:t>
      </w:r>
      <w:r w:rsidR="00C9207D">
        <w:rPr>
          <w:b/>
          <w:bCs/>
          <w:noProof/>
        </w:rPr>
        <w:t xml:space="preserve">, </w:t>
      </w:r>
      <w:r w:rsidR="00CC6757">
        <w:rPr>
          <w:b/>
          <w:bCs/>
          <w:noProof/>
        </w:rPr>
        <w:t>g</w:t>
      </w:r>
      <w:r w:rsidR="00C9207D">
        <w:rPr>
          <w:b/>
          <w:bCs/>
          <w:noProof/>
        </w:rPr>
        <w:t>etDomicilio</w:t>
      </w:r>
      <w:r w:rsidR="002577D6">
        <w:rPr>
          <w:noProof/>
        </w:rPr>
        <w:t>.</w:t>
      </w:r>
    </w:p>
    <w:sectPr w:rsidR="002E487D"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02F0C" w14:textId="77777777" w:rsidR="00273558" w:rsidRDefault="00273558" w:rsidP="00C6554A">
      <w:pPr>
        <w:spacing w:before="0" w:after="0" w:line="240" w:lineRule="auto"/>
      </w:pPr>
      <w:r>
        <w:separator/>
      </w:r>
    </w:p>
  </w:endnote>
  <w:endnote w:type="continuationSeparator" w:id="0">
    <w:p w14:paraId="6062C1E7" w14:textId="77777777" w:rsidR="00273558" w:rsidRDefault="0027355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F33CE" w14:textId="77777777"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2E0F3" w14:textId="77777777" w:rsidR="00273558" w:rsidRDefault="00273558" w:rsidP="00C6554A">
      <w:pPr>
        <w:spacing w:before="0" w:after="0" w:line="240" w:lineRule="auto"/>
      </w:pPr>
      <w:r>
        <w:separator/>
      </w:r>
    </w:p>
  </w:footnote>
  <w:footnote w:type="continuationSeparator" w:id="0">
    <w:p w14:paraId="7A762E15" w14:textId="77777777" w:rsidR="00273558" w:rsidRDefault="0027355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C5A0798"/>
    <w:multiLevelType w:val="hybridMultilevel"/>
    <w:tmpl w:val="96EA1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1E23AE3"/>
    <w:multiLevelType w:val="hybridMultilevel"/>
    <w:tmpl w:val="9C3E87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EE54E0"/>
    <w:multiLevelType w:val="hybridMultilevel"/>
    <w:tmpl w:val="A7F60D7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F664B1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49C43E0"/>
    <w:multiLevelType w:val="hybridMultilevel"/>
    <w:tmpl w:val="3AC6491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5"/>
  </w:num>
  <w:num w:numId="18">
    <w:abstractNumId w:val="11"/>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23"/>
    <w:rsid w:val="000231B6"/>
    <w:rsid w:val="000B36B0"/>
    <w:rsid w:val="0013059B"/>
    <w:rsid w:val="001D1D2C"/>
    <w:rsid w:val="001F38A2"/>
    <w:rsid w:val="002554CD"/>
    <w:rsid w:val="002577D6"/>
    <w:rsid w:val="00273558"/>
    <w:rsid w:val="00293B83"/>
    <w:rsid w:val="002B4294"/>
    <w:rsid w:val="002E487D"/>
    <w:rsid w:val="00326C21"/>
    <w:rsid w:val="00333D0D"/>
    <w:rsid w:val="00337FEA"/>
    <w:rsid w:val="003917D9"/>
    <w:rsid w:val="0039211A"/>
    <w:rsid w:val="003D555A"/>
    <w:rsid w:val="00432C36"/>
    <w:rsid w:val="00456FC0"/>
    <w:rsid w:val="00482A3F"/>
    <w:rsid w:val="00490C6B"/>
    <w:rsid w:val="004C049F"/>
    <w:rsid w:val="005000E2"/>
    <w:rsid w:val="0051785D"/>
    <w:rsid w:val="00535D75"/>
    <w:rsid w:val="005567B1"/>
    <w:rsid w:val="00570F1E"/>
    <w:rsid w:val="00572639"/>
    <w:rsid w:val="00595935"/>
    <w:rsid w:val="005B2698"/>
    <w:rsid w:val="00690FE7"/>
    <w:rsid w:val="006925C6"/>
    <w:rsid w:val="006A3CE7"/>
    <w:rsid w:val="0089714F"/>
    <w:rsid w:val="009679B1"/>
    <w:rsid w:val="00986062"/>
    <w:rsid w:val="009B2437"/>
    <w:rsid w:val="009B7105"/>
    <w:rsid w:val="009C47F9"/>
    <w:rsid w:val="00B13EEC"/>
    <w:rsid w:val="00B15CC4"/>
    <w:rsid w:val="00C1336F"/>
    <w:rsid w:val="00C47323"/>
    <w:rsid w:val="00C6554A"/>
    <w:rsid w:val="00C9207D"/>
    <w:rsid w:val="00CB0705"/>
    <w:rsid w:val="00CC6757"/>
    <w:rsid w:val="00CF6778"/>
    <w:rsid w:val="00D67261"/>
    <w:rsid w:val="00DB69A7"/>
    <w:rsid w:val="00DE3D39"/>
    <w:rsid w:val="00E30463"/>
    <w:rsid w:val="00E427FC"/>
    <w:rsid w:val="00ED5CB4"/>
    <w:rsid w:val="00ED7C44"/>
    <w:rsid w:val="00EE7BFC"/>
    <w:rsid w:val="00F63D44"/>
    <w:rsid w:val="00F85D55"/>
    <w:rsid w:val="00FD0DFB"/>
    <w:rsid w:val="00FF3331"/>
    <w:rsid w:val="00FF5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C2FC1"/>
  <w15:chartTrackingRefBased/>
  <w15:docId w15:val="{9084A2AE-6415-4F92-9BDE-B11FFD0A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Prrafodelista">
    <w:name w:val="List Paragraph"/>
    <w:basedOn w:val="Normal"/>
    <w:uiPriority w:val="34"/>
    <w:qFormat/>
    <w:rsid w:val="0013059B"/>
    <w:pPr>
      <w:spacing w:before="0" w:after="160" w:line="259" w:lineRule="auto"/>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lah\AppData\Roaming\Microsoft\Templates\Informe%20de%20estudiante%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 estudiante con foto.dotx</Template>
  <TotalTime>517</TotalTime>
  <Pages>1</Pages>
  <Words>2042</Words>
  <Characters>11236</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Lahuerta</dc:creator>
  <cp:keywords/>
  <dc:description/>
  <cp:lastModifiedBy>Carlos Lahuerta</cp:lastModifiedBy>
  <cp:revision>9</cp:revision>
  <dcterms:created xsi:type="dcterms:W3CDTF">2020-04-04T16:29:00Z</dcterms:created>
  <dcterms:modified xsi:type="dcterms:W3CDTF">2020-04-07T10:35:00Z</dcterms:modified>
</cp:coreProperties>
</file>